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7086" w14:textId="77777777" w:rsidR="00850963" w:rsidRPr="00BC5949" w:rsidRDefault="00850963" w:rsidP="00850963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>
        <w:rPr>
          <w:szCs w:val="28"/>
        </w:rPr>
        <w:t>ский государственный университет</w:t>
      </w:r>
    </w:p>
    <w:p w14:paraId="22B1AE2E" w14:textId="77777777" w:rsidR="00850963" w:rsidRPr="0012098F" w:rsidRDefault="00850963" w:rsidP="00850963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850963" w:rsidRPr="0012098F" w14:paraId="5C69B693" w14:textId="77777777" w:rsidTr="00BA6E48">
        <w:trPr>
          <w:trHeight w:val="337"/>
          <w:jc w:val="right"/>
        </w:trPr>
        <w:tc>
          <w:tcPr>
            <w:tcW w:w="4992" w:type="dxa"/>
          </w:tcPr>
          <w:p w14:paraId="1573EAF6" w14:textId="77777777" w:rsidR="00850963" w:rsidRPr="00850963" w:rsidRDefault="00850963" w:rsidP="00BA6E48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1B09A773" w14:textId="77777777" w:rsidR="00850963" w:rsidRPr="00850963" w:rsidRDefault="00850963" w:rsidP="00BA6E48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850963" w:rsidRPr="0012098F" w14:paraId="5DE773AC" w14:textId="77777777" w:rsidTr="00BA6E48">
        <w:trPr>
          <w:trHeight w:val="2070"/>
          <w:jc w:val="right"/>
        </w:trPr>
        <w:tc>
          <w:tcPr>
            <w:tcW w:w="4992" w:type="dxa"/>
          </w:tcPr>
          <w:p w14:paraId="5E8E1066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Начальник 628 ВП МО РФ</w:t>
            </w:r>
            <w:r w:rsidRPr="00850963">
              <w:rPr>
                <w:color w:val="FFFFFF" w:themeColor="background1"/>
                <w:szCs w:val="28"/>
              </w:rPr>
              <w:br/>
            </w:r>
          </w:p>
          <w:p w14:paraId="0B180195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33017384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850963">
              <w:rPr>
                <w:color w:val="FFFFFF" w:themeColor="background1"/>
                <w:szCs w:val="28"/>
              </w:rPr>
              <w:t>О.Э. Тимаков</w:t>
            </w:r>
          </w:p>
          <w:p w14:paraId="59B9663E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389449D1" w14:textId="77777777" w:rsidR="00850963" w:rsidRPr="00850963" w:rsidRDefault="00850963" w:rsidP="00BA6E48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BE0A2FB" w14:textId="77777777" w:rsidR="00850963" w:rsidRPr="00850963" w:rsidRDefault="00850963" w:rsidP="00BA6E48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85096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63D938AB" w14:textId="77777777" w:rsidR="00850963" w:rsidRPr="00850963" w:rsidRDefault="00850963" w:rsidP="00BA6E48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1F5FEEE2" w14:textId="77777777" w:rsidR="00850963" w:rsidRPr="00850963" w:rsidRDefault="00850963" w:rsidP="00BA6E48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E5C2A1F" w14:textId="77777777" w:rsidR="00850963" w:rsidRPr="00850963" w:rsidRDefault="00850963" w:rsidP="00BA6E48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  <w:lang w:bidi="en-US"/>
              </w:rPr>
              <w:t>«___» _________ 2020 г.</w:t>
            </w:r>
          </w:p>
          <w:p w14:paraId="70C8AED1" w14:textId="77777777" w:rsidR="00850963" w:rsidRPr="00850963" w:rsidRDefault="00850963" w:rsidP="00BA6E48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850963" w:rsidRPr="0012098F" w14:paraId="256AF8AC" w14:textId="77777777" w:rsidTr="00BA6E48">
        <w:trPr>
          <w:trHeight w:val="353"/>
          <w:jc w:val="right"/>
        </w:trPr>
        <w:tc>
          <w:tcPr>
            <w:tcW w:w="4992" w:type="dxa"/>
          </w:tcPr>
          <w:p w14:paraId="134D6F1E" w14:textId="77777777" w:rsidR="00850963" w:rsidRPr="00850963" w:rsidRDefault="00850963" w:rsidP="00BA6E48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CAC9F60" w14:textId="77777777" w:rsidR="00850963" w:rsidRPr="00850963" w:rsidRDefault="00850963" w:rsidP="00BA6E48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850963" w:rsidRPr="0012098F" w14:paraId="0B5F21A6" w14:textId="77777777" w:rsidTr="00BA6E48">
        <w:trPr>
          <w:trHeight w:val="2070"/>
          <w:jc w:val="right"/>
        </w:trPr>
        <w:tc>
          <w:tcPr>
            <w:tcW w:w="4992" w:type="dxa"/>
          </w:tcPr>
          <w:p w14:paraId="13D2AD50" w14:textId="77777777" w:rsidR="00850963" w:rsidRPr="00850963" w:rsidRDefault="00850963" w:rsidP="00BA6E48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144F8CD7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4ADABF1D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44E29F6A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450A8438" w14:textId="77777777" w:rsidR="00850963" w:rsidRPr="00850963" w:rsidRDefault="00850963" w:rsidP="00BA6E48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 xml:space="preserve">_______________ С.И. Опенько </w:t>
            </w:r>
          </w:p>
          <w:p w14:paraId="3F7F2299" w14:textId="77777777" w:rsidR="00850963" w:rsidRPr="00850963" w:rsidRDefault="00850963" w:rsidP="00BA6E48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</w:tr>
    </w:tbl>
    <w:p w14:paraId="5B9A9D84" w14:textId="77777777" w:rsidR="00850963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5599C457" w14:textId="77777777" w:rsidR="00850963" w:rsidRPr="0012098F" w:rsidRDefault="00850963" w:rsidP="00850963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070E3352" w14:textId="0B4FCC7C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 xml:space="preserve">ОАИ </w:t>
      </w:r>
      <w:r>
        <w:rPr>
          <w:rFonts w:eastAsia="Arial Unicode MS"/>
          <w:kern w:val="1"/>
          <w:szCs w:val="28"/>
        </w:rPr>
        <w:t>КПА</w:t>
      </w:r>
    </w:p>
    <w:p w14:paraId="46D391FA" w14:textId="0ACC81F8" w:rsidR="00850963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цифрового модуля</w:t>
      </w:r>
    </w:p>
    <w:p w14:paraId="3D93FEB5" w14:textId="77777777" w:rsidR="00850963" w:rsidRPr="0012098F" w:rsidRDefault="00850963" w:rsidP="00850963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73D460A" w14:textId="77777777" w:rsidR="00850963" w:rsidRPr="0012098F" w:rsidRDefault="00850963" w:rsidP="00850963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850963" w:rsidRPr="0012098F" w14:paraId="4361F90B" w14:textId="77777777" w:rsidTr="00BA6E48">
        <w:trPr>
          <w:trHeight w:val="284"/>
          <w:jc w:val="right"/>
        </w:trPr>
        <w:tc>
          <w:tcPr>
            <w:tcW w:w="4820" w:type="dxa"/>
          </w:tcPr>
          <w:p w14:paraId="54B49AD0" w14:textId="77777777" w:rsidR="00850963" w:rsidRPr="00850963" w:rsidRDefault="00850963" w:rsidP="00BA6E48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2FA40BB5" w14:textId="77777777" w:rsidR="00850963" w:rsidRPr="0012098F" w:rsidRDefault="00850963" w:rsidP="00BA6E48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12098F">
              <w:rPr>
                <w:szCs w:val="28"/>
              </w:rPr>
              <w:t>От НГУ:</w:t>
            </w:r>
          </w:p>
        </w:tc>
      </w:tr>
      <w:tr w:rsidR="00850963" w:rsidRPr="0012098F" w14:paraId="7E842BA3" w14:textId="77777777" w:rsidTr="00BA6E48">
        <w:trPr>
          <w:jc w:val="right"/>
        </w:trPr>
        <w:tc>
          <w:tcPr>
            <w:tcW w:w="4820" w:type="dxa"/>
          </w:tcPr>
          <w:p w14:paraId="209BF01E" w14:textId="77777777" w:rsidR="00850963" w:rsidRPr="00850963" w:rsidRDefault="00850963" w:rsidP="00BA6E48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Ведущий специалист</w:t>
            </w:r>
          </w:p>
          <w:p w14:paraId="19576F90" w14:textId="77777777" w:rsidR="00850963" w:rsidRPr="00850963" w:rsidRDefault="00850963" w:rsidP="00BA6E48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A5FB7C9" w14:textId="77777777" w:rsidR="00850963" w:rsidRPr="00850963" w:rsidRDefault="00850963" w:rsidP="00BA6E48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551A7701" w14:textId="77777777" w:rsidR="00850963" w:rsidRPr="00850963" w:rsidRDefault="00850963" w:rsidP="00BA6E48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850963">
              <w:rPr>
                <w:color w:val="FFFFFF" w:themeColor="background1"/>
                <w:szCs w:val="28"/>
              </w:rPr>
              <w:t>«___» _________ 2020 г.</w:t>
            </w:r>
          </w:p>
        </w:tc>
        <w:tc>
          <w:tcPr>
            <w:tcW w:w="4678" w:type="dxa"/>
          </w:tcPr>
          <w:p w14:paraId="73544B29" w14:textId="52AC8902" w:rsidR="00850963" w:rsidRPr="0012098F" w:rsidRDefault="00850963" w:rsidP="00BA6E48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03D45005" w14:textId="77777777" w:rsidR="00850963" w:rsidRPr="0012098F" w:rsidRDefault="00850963" w:rsidP="00BA6E48">
            <w:pPr>
              <w:spacing w:line="240" w:lineRule="auto"/>
              <w:ind w:firstLine="22"/>
              <w:rPr>
                <w:szCs w:val="28"/>
              </w:rPr>
            </w:pPr>
          </w:p>
          <w:p w14:paraId="030E877E" w14:textId="5C8CCBAE" w:rsidR="00850963" w:rsidRPr="0012098F" w:rsidRDefault="00850963" w:rsidP="00BA6E48">
            <w:pPr>
              <w:spacing w:line="240" w:lineRule="auto"/>
              <w:ind w:firstLine="22"/>
              <w:rPr>
                <w:szCs w:val="28"/>
              </w:rPr>
            </w:pPr>
            <w:r w:rsidRPr="0012098F">
              <w:rPr>
                <w:szCs w:val="28"/>
              </w:rPr>
              <w:t xml:space="preserve">_______________ </w:t>
            </w:r>
            <w:r>
              <w:rPr>
                <w:szCs w:val="28"/>
              </w:rPr>
              <w:t>А.С. Козлов</w:t>
            </w:r>
          </w:p>
          <w:p w14:paraId="5F709EAD" w14:textId="77777777" w:rsidR="00850963" w:rsidRPr="0012098F" w:rsidRDefault="00850963" w:rsidP="00BA6E48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12098F">
              <w:rPr>
                <w:szCs w:val="28"/>
              </w:rPr>
              <w:t xml:space="preserve">«___» _________ </w:t>
            </w:r>
            <w:r>
              <w:rPr>
                <w:szCs w:val="28"/>
              </w:rPr>
              <w:t>2020</w:t>
            </w:r>
            <w:r w:rsidRPr="0012098F">
              <w:rPr>
                <w:szCs w:val="28"/>
              </w:rPr>
              <w:t xml:space="preserve"> г.</w:t>
            </w:r>
          </w:p>
        </w:tc>
      </w:tr>
      <w:tr w:rsidR="00850963" w:rsidRPr="0012098F" w14:paraId="37031481" w14:textId="77777777" w:rsidTr="00BA6E48">
        <w:trPr>
          <w:trHeight w:val="267"/>
          <w:jc w:val="right"/>
        </w:trPr>
        <w:tc>
          <w:tcPr>
            <w:tcW w:w="4820" w:type="dxa"/>
          </w:tcPr>
          <w:p w14:paraId="2F8B066D" w14:textId="77777777" w:rsidR="00850963" w:rsidRPr="00850963" w:rsidRDefault="00850963" w:rsidP="00BA6E48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038240F8" w14:textId="77777777" w:rsidR="00850963" w:rsidRPr="0012098F" w:rsidRDefault="00850963" w:rsidP="00BA6E48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009AF6E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206EA742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01348AC" w14:textId="77777777" w:rsidR="00850963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3FF653E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7DBED7F" w14:textId="77777777" w:rsidR="00850963" w:rsidRPr="0012098F" w:rsidRDefault="00850963" w:rsidP="00850963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D3A09C5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color w:val="FFFFFF" w:themeColor="background1"/>
          <w:sz w:val="24"/>
          <w:szCs w:val="24"/>
          <w:lang w:eastAsia="en-US"/>
        </w:rPr>
      </w:pPr>
      <w:r>
        <w:rPr>
          <w:rFonts w:eastAsia="Arial Unicode MS"/>
          <w:kern w:val="1"/>
          <w:szCs w:val="28"/>
        </w:rPr>
        <w:t>2020</w:t>
      </w:r>
      <w:r w:rsidRPr="0012098F">
        <w:rPr>
          <w:rFonts w:eastAsia="Arial Unicode MS"/>
          <w:kern w:val="1"/>
          <w:szCs w:val="28"/>
        </w:rPr>
        <w:t xml:space="preserve"> г.</w:t>
      </w:r>
      <w:r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14FBA07D" w14:textId="77777777" w:rsidR="00850963" w:rsidRDefault="00850963" w:rsidP="00850963">
      <w:pPr>
        <w:overflowPunct w:val="0"/>
        <w:autoSpaceDE w:val="0"/>
        <w:autoSpaceDN w:val="0"/>
        <w:adjustRightInd w:val="0"/>
        <w:ind w:firstLine="0"/>
        <w:jc w:val="center"/>
        <w:textAlignment w:val="baseline"/>
      </w:pPr>
      <w:r>
        <w:br w:type="column"/>
      </w:r>
    </w:p>
    <w:sdt>
      <w:sdtPr>
        <w:id w:val="14940647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14489FE6" w14:textId="43624892" w:rsidR="00850963" w:rsidRDefault="00850963">
          <w:pPr>
            <w:pStyle w:val="aff8"/>
          </w:pPr>
          <w:r>
            <w:t>Оглавление</w:t>
          </w:r>
        </w:p>
        <w:p w14:paraId="412AEEC8" w14:textId="5E56CF79" w:rsidR="00850963" w:rsidRDefault="0085096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3C5E4BEF" w14:textId="79F5E2AE" w:rsidR="00850963" w:rsidRDefault="00850963" w:rsidP="00850963">
      <w:pPr>
        <w:pStyle w:val="1"/>
      </w:pPr>
      <w:r>
        <w:br w:type="column"/>
      </w:r>
      <w:r>
        <w:lastRenderedPageBreak/>
        <w:t>Назначение</w:t>
      </w:r>
    </w:p>
    <w:p w14:paraId="69062086" w14:textId="32CDEC69" w:rsidR="00850963" w:rsidRDefault="00850963" w:rsidP="00850963">
      <w:r>
        <w:t>Цифровой модуль ОАИ КПА предназначен для использования в КПА изготавливаемых ОАИ НГУ.</w:t>
      </w:r>
    </w:p>
    <w:p w14:paraId="20F34180" w14:textId="2AE7F7CA" w:rsidR="00850963" w:rsidRDefault="00850963" w:rsidP="00850963">
      <w:pPr>
        <w:pStyle w:val="1"/>
      </w:pPr>
      <w:r>
        <w:t>Технические данные</w:t>
      </w:r>
    </w:p>
    <w:p w14:paraId="67DD92AD" w14:textId="3DF29D55" w:rsidR="00850963" w:rsidRPr="00850963" w:rsidRDefault="00850963" w:rsidP="00850963">
      <w:r>
        <w:t>Цифровой модуль является стандартной частью модулей используемых в КПА.</w:t>
      </w:r>
      <w:bookmarkStart w:id="0" w:name="_GoBack"/>
      <w:bookmarkEnd w:id="0"/>
    </w:p>
    <w:p w14:paraId="187988F8" w14:textId="5C32B426" w:rsidR="00850963" w:rsidRDefault="00850963" w:rsidP="00850963">
      <w:pPr>
        <w:rPr>
          <w:lang w:val="en-US"/>
        </w:rPr>
      </w:pPr>
      <w:r>
        <w:t>Цифровой модуль обеспечивает</w:t>
      </w:r>
      <w:r>
        <w:rPr>
          <w:lang w:val="en-US"/>
        </w:rPr>
        <w:t>:</w:t>
      </w:r>
    </w:p>
    <w:p w14:paraId="20360E5E" w14:textId="62AA3848" w:rsidR="00850963" w:rsidRDefault="00850963" w:rsidP="00850963">
      <w:pPr>
        <w:ind w:firstLine="0"/>
      </w:pPr>
      <w:r>
        <w:t>Взаимодействие функциональной части модуля КПА с УВУ КПА.</w:t>
      </w:r>
    </w:p>
    <w:p w14:paraId="4A70C108" w14:textId="294F7238" w:rsidR="00850963" w:rsidRPr="00850963" w:rsidRDefault="00850963" w:rsidP="00850963">
      <w:pPr>
        <w:ind w:firstLine="0"/>
      </w:pPr>
    </w:p>
    <w:p w14:paraId="571AF4C8" w14:textId="77777777" w:rsidR="00850963" w:rsidRDefault="00850963" w:rsidP="00850963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r>
        <w:t>На</w:t>
      </w:r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14:paraId="402D790B" w14:textId="77777777" w:rsidR="00850963" w:rsidRPr="00FF0350" w:rsidRDefault="00850963" w:rsidP="00850963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14:paraId="2B89736A" w14:textId="77777777" w:rsidR="00850963" w:rsidRPr="00FF0350" w:rsidRDefault="00850963" w:rsidP="00850963">
      <w:pPr>
        <w:ind w:left="-142" w:right="-143" w:hanging="425"/>
      </w:pPr>
    </w:p>
    <w:p w14:paraId="531D69DF" w14:textId="77777777" w:rsidR="00850963" w:rsidRDefault="00850963" w:rsidP="00850963">
      <w:pPr>
        <w:ind w:left="-142" w:right="-143" w:hanging="425"/>
      </w:pPr>
      <w:r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14:paraId="2A736AFA" w14:textId="77777777" w:rsidR="00850963" w:rsidRDefault="00850963" w:rsidP="00850963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>у каждого модуля есть свой идентификатор который можно узнать при помощи базового ПО.</w:t>
      </w:r>
    </w:p>
    <w:p w14:paraId="28DBBFEE" w14:textId="77777777" w:rsidR="00850963" w:rsidRDefault="00850963" w:rsidP="00850963">
      <w:pPr>
        <w:ind w:left="-142" w:right="-143" w:hanging="425"/>
      </w:pPr>
      <w:r>
        <w:t xml:space="preserve">В модуле реализована система команд по протоколу </w:t>
      </w:r>
      <w:r>
        <w:rPr>
          <w:lang w:val="en-US"/>
        </w:rPr>
        <w:t>ModbusRTU</w:t>
      </w:r>
      <w:r>
        <w:t xml:space="preserve">, подробно можно ознакомиться здесь </w:t>
      </w:r>
      <w:hyperlink r:id="rId9" w:history="1">
        <w:r w:rsidRPr="00115AF4">
          <w:rPr>
            <w:rStyle w:val="ac"/>
          </w:rPr>
          <w:t>https://ipc2u.ru/articles/prostye-resheniya/modbus-rtu/</w:t>
        </w:r>
      </w:hyperlink>
    </w:p>
    <w:p w14:paraId="115ECF67" w14:textId="77777777" w:rsidR="00850963" w:rsidRDefault="00850963" w:rsidP="00850963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14:paraId="7D474FE5" w14:textId="77777777" w:rsidR="00850963" w:rsidRDefault="00850963" w:rsidP="00850963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14:paraId="33D10E36" w14:textId="77777777" w:rsidR="00850963" w:rsidRDefault="00850963" w:rsidP="00850963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14:paraId="761AF792" w14:textId="77777777" w:rsidR="00850963" w:rsidRDefault="00850963" w:rsidP="00850963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14:paraId="03988099" w14:textId="77777777" w:rsidR="00850963" w:rsidRPr="00785053" w:rsidRDefault="00850963" w:rsidP="00850963">
      <w:pPr>
        <w:ind w:left="-142" w:right="-143" w:hanging="425"/>
      </w:pPr>
      <w:r w:rsidRPr="00785053">
        <w:t>Необходимо помнить что данные в модуле хранятся в формате младший байт впереди. это учтено в</w:t>
      </w:r>
      <w:r>
        <w:t xml:space="preserve"> базовом ПО верхнего уровня. Необходимо выставить флаг </w:t>
      </w:r>
      <w:r>
        <w:rPr>
          <w:lang w:val="en-US"/>
        </w:rPr>
        <w:t>byte</w:t>
      </w:r>
      <w:r w:rsidRPr="00785053">
        <w:t xml:space="preserve"> </w:t>
      </w:r>
      <w:r>
        <w:rPr>
          <w:lang w:val="en-US"/>
        </w:rPr>
        <w:t>order</w:t>
      </w:r>
      <w:r w:rsidRPr="00785053">
        <w:t xml:space="preserve"> </w:t>
      </w:r>
      <w:r>
        <w:rPr>
          <w:lang w:val="en-US"/>
        </w:rPr>
        <w:t>revers</w:t>
      </w:r>
      <w:r w:rsidRPr="00785053">
        <w:t>.</w:t>
      </w:r>
    </w:p>
    <w:p w14:paraId="0C8A1812" w14:textId="77777777" w:rsidR="00850963" w:rsidRDefault="00850963" w:rsidP="00850963">
      <w:pPr>
        <w:ind w:left="-142" w:right="-143" w:hanging="425"/>
      </w:pPr>
      <w:r>
        <w:t>В модуле представлены следующие регистры:</w:t>
      </w:r>
      <w:r>
        <w:br/>
        <w:t>Регистры АЦП. Позволяют вычитывать данные АЦП, Запускать и останавливать АЦП.</w:t>
      </w:r>
    </w:p>
    <w:p w14:paraId="28CA1DA4" w14:textId="77777777" w:rsidR="00850963" w:rsidRDefault="00850963" w:rsidP="00850963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14:paraId="6CDFF1C5" w14:textId="77777777" w:rsidR="00850963" w:rsidRPr="00E43F4D" w:rsidRDefault="00850963" w:rsidP="00850963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14:paraId="664B008F" w14:textId="77777777" w:rsidR="00850963" w:rsidRDefault="00850963" w:rsidP="00850963">
      <w:pPr>
        <w:ind w:left="-142" w:right="-143" w:hanging="425"/>
      </w:pPr>
      <w:r w:rsidRPr="00E43F4D">
        <w:lastRenderedPageBreak/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r>
        <w:rPr>
          <w:lang w:val="en-US"/>
        </w:rPr>
        <w:t>Baudrate</w:t>
      </w:r>
      <w:r w:rsidRPr="00731B10">
        <w:t xml:space="preserve">, </w:t>
      </w:r>
      <w:r>
        <w:t>Бит четности и пр). Позволяют производить отправку пакетов длиной до 128 байт</w:t>
      </w:r>
      <w:r w:rsidRPr="00B57A40">
        <w:t>.</w:t>
      </w:r>
      <w:r>
        <w:t xml:space="preserve"> Прием осуществляется в кольцевой буфер размером 2048 байт.</w:t>
      </w:r>
      <w:r>
        <w:br/>
      </w:r>
    </w:p>
    <w:p w14:paraId="666160AA" w14:textId="77777777" w:rsidR="00850963" w:rsidRPr="00B57A40" w:rsidRDefault="00850963" w:rsidP="00850963">
      <w:pPr>
        <w:ind w:left="-142" w:right="-143" w:hanging="425"/>
      </w:pPr>
      <w:r>
        <w:tab/>
      </w:r>
    </w:p>
    <w:p w14:paraId="40C6371E" w14:textId="77777777" w:rsidR="00850963" w:rsidRPr="00FF0350" w:rsidRDefault="00850963" w:rsidP="00850963">
      <w:pPr>
        <w:ind w:left="-142" w:right="-143" w:hanging="425"/>
      </w:pPr>
    </w:p>
    <w:p w14:paraId="0F3D602E" w14:textId="77777777" w:rsidR="00850963" w:rsidRDefault="00850963" w:rsidP="00850963">
      <w:pPr>
        <w:ind w:left="-142" w:right="-143" w:hanging="425"/>
      </w:pPr>
      <w:r>
        <w:t xml:space="preserve">Основная структура хранения данных в модуле 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034"/>
        <w:gridCol w:w="1794"/>
        <w:gridCol w:w="2911"/>
        <w:gridCol w:w="4031"/>
      </w:tblGrid>
      <w:tr w:rsidR="00850963" w14:paraId="5C66A972" w14:textId="77777777" w:rsidTr="00BA6E48">
        <w:tc>
          <w:tcPr>
            <w:tcW w:w="1271" w:type="dxa"/>
            <w:vMerge w:val="restart"/>
            <w:textDirection w:val="btLr"/>
            <w:vAlign w:val="center"/>
          </w:tcPr>
          <w:p w14:paraId="409F75DD" w14:textId="77777777" w:rsidR="00850963" w:rsidRPr="00595BCC" w:rsidRDefault="00850963" w:rsidP="00BA6E48">
            <w:pPr>
              <w:ind w:left="113"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Analog_inputs</w:t>
            </w:r>
          </w:p>
        </w:tc>
        <w:tc>
          <w:tcPr>
            <w:tcW w:w="993" w:type="dxa"/>
          </w:tcPr>
          <w:p w14:paraId="40797F1E" w14:textId="77777777" w:rsidR="00850963" w:rsidRPr="00595BCC" w:rsidRDefault="00850963" w:rsidP="00BA6E48">
            <w:pPr>
              <w:ind w:right="-143"/>
            </w:pPr>
            <w:r>
              <w:t>Адресс</w:t>
            </w:r>
          </w:p>
        </w:tc>
        <w:tc>
          <w:tcPr>
            <w:tcW w:w="2268" w:type="dxa"/>
          </w:tcPr>
          <w:p w14:paraId="100E87F4" w14:textId="77777777" w:rsidR="00850963" w:rsidRDefault="00850963" w:rsidP="00BA6E48">
            <w:pPr>
              <w:ind w:right="-143"/>
            </w:pPr>
            <w:r>
              <w:t>Название</w:t>
            </w:r>
          </w:p>
        </w:tc>
        <w:tc>
          <w:tcPr>
            <w:tcW w:w="4955" w:type="dxa"/>
          </w:tcPr>
          <w:p w14:paraId="18825E41" w14:textId="77777777" w:rsidR="00850963" w:rsidRDefault="00850963" w:rsidP="00BA6E48">
            <w:pPr>
              <w:ind w:right="-143"/>
            </w:pPr>
            <w:r>
              <w:t>Краткое описание</w:t>
            </w:r>
          </w:p>
        </w:tc>
      </w:tr>
      <w:tr w:rsidR="00850963" w14:paraId="11CAC161" w14:textId="77777777" w:rsidTr="00BA6E48">
        <w:tc>
          <w:tcPr>
            <w:tcW w:w="1271" w:type="dxa"/>
            <w:vMerge/>
          </w:tcPr>
          <w:p w14:paraId="697F5F57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56798025" w14:textId="77777777" w:rsidR="00850963" w:rsidRDefault="00850963" w:rsidP="00BA6E48">
            <w:pPr>
              <w:ind w:right="-143"/>
            </w:pPr>
            <w:r>
              <w:t>0</w:t>
            </w:r>
          </w:p>
        </w:tc>
        <w:tc>
          <w:tcPr>
            <w:tcW w:w="2268" w:type="dxa"/>
          </w:tcPr>
          <w:p w14:paraId="0E35E8BB" w14:textId="77777777" w:rsidR="00850963" w:rsidRDefault="00850963" w:rsidP="00BA6E48">
            <w:pPr>
              <w:ind w:right="-143"/>
            </w:pPr>
            <w:r>
              <w:t>Входы АЦП</w:t>
            </w:r>
          </w:p>
        </w:tc>
        <w:tc>
          <w:tcPr>
            <w:tcW w:w="4955" w:type="dxa"/>
          </w:tcPr>
          <w:p w14:paraId="452E06E1" w14:textId="77777777" w:rsidR="00850963" w:rsidRDefault="00850963" w:rsidP="00BA6E48">
            <w:pPr>
              <w:ind w:right="-143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850963" w14:paraId="4EEE46C6" w14:textId="77777777" w:rsidTr="00BA6E48">
        <w:tc>
          <w:tcPr>
            <w:tcW w:w="1271" w:type="dxa"/>
            <w:vMerge/>
          </w:tcPr>
          <w:p w14:paraId="2A695F56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277B2974" w14:textId="77777777" w:rsidR="00850963" w:rsidRDefault="00850963" w:rsidP="00BA6E48">
            <w:pPr>
              <w:ind w:right="-143"/>
            </w:pPr>
            <w:r>
              <w:t>8</w:t>
            </w:r>
          </w:p>
        </w:tc>
        <w:tc>
          <w:tcPr>
            <w:tcW w:w="2268" w:type="dxa"/>
          </w:tcPr>
          <w:p w14:paraId="3AF21E5C" w14:textId="77777777" w:rsidR="00850963" w:rsidRPr="00595BCC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14:paraId="75837361" w14:textId="77777777" w:rsidR="00850963" w:rsidRDefault="00850963" w:rsidP="00BA6E48">
            <w:pPr>
              <w:ind w:right="-143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850963" w14:paraId="6297616C" w14:textId="77777777" w:rsidTr="00BA6E48">
        <w:tc>
          <w:tcPr>
            <w:tcW w:w="1271" w:type="dxa"/>
            <w:vMerge/>
          </w:tcPr>
          <w:p w14:paraId="261E018F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682E8671" w14:textId="77777777" w:rsidR="00850963" w:rsidRPr="00595BCC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5BE87F6E" w14:textId="77777777" w:rsidR="00850963" w:rsidRPr="00595BCC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14:paraId="016D8BC3" w14:textId="77777777" w:rsidR="00850963" w:rsidRDefault="00850963" w:rsidP="00BA6E48">
            <w:pPr>
              <w:ind w:right="-143"/>
            </w:pPr>
          </w:p>
        </w:tc>
      </w:tr>
      <w:tr w:rsidR="00850963" w14:paraId="7C493A5D" w14:textId="77777777" w:rsidTr="00BA6E48">
        <w:tc>
          <w:tcPr>
            <w:tcW w:w="1271" w:type="dxa"/>
            <w:vMerge/>
          </w:tcPr>
          <w:p w14:paraId="6481652B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53130E5E" w14:textId="77777777" w:rsidR="00850963" w:rsidRDefault="00850963" w:rsidP="00BA6E48">
            <w:pPr>
              <w:ind w:right="-143"/>
            </w:pPr>
            <w:r>
              <w:t>14</w:t>
            </w:r>
          </w:p>
        </w:tc>
        <w:tc>
          <w:tcPr>
            <w:tcW w:w="2268" w:type="dxa"/>
          </w:tcPr>
          <w:p w14:paraId="1D1B0DA2" w14:textId="77777777" w:rsidR="00850963" w:rsidRPr="00E8587A" w:rsidRDefault="00850963" w:rsidP="00BA6E48">
            <w:pPr>
              <w:ind w:right="-143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31E6BF64" w14:textId="77777777" w:rsidR="00850963" w:rsidRPr="00E8587A" w:rsidRDefault="00850963" w:rsidP="00BA6E48">
            <w:pPr>
              <w:ind w:right="-143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850963" w14:paraId="065844BA" w14:textId="77777777" w:rsidTr="00BA6E48">
        <w:tc>
          <w:tcPr>
            <w:tcW w:w="1271" w:type="dxa"/>
            <w:vMerge/>
          </w:tcPr>
          <w:p w14:paraId="2050F63A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5D02CD09" w14:textId="77777777" w:rsidR="00850963" w:rsidRDefault="00850963" w:rsidP="00BA6E48">
            <w:pPr>
              <w:ind w:right="-143"/>
            </w:pPr>
            <w:r>
              <w:t>1042</w:t>
            </w:r>
          </w:p>
        </w:tc>
        <w:tc>
          <w:tcPr>
            <w:tcW w:w="2268" w:type="dxa"/>
          </w:tcPr>
          <w:p w14:paraId="4F80B46D" w14:textId="77777777" w:rsidR="00850963" w:rsidRPr="00E8587A" w:rsidRDefault="00850963" w:rsidP="00BA6E48">
            <w:pPr>
              <w:ind w:right="-143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796917E" w14:textId="77777777" w:rsidR="00850963" w:rsidRDefault="00850963" w:rsidP="00BA6E48">
            <w:pPr>
              <w:ind w:right="-143"/>
            </w:pPr>
          </w:p>
        </w:tc>
      </w:tr>
      <w:tr w:rsidR="00850963" w14:paraId="2DD9628A" w14:textId="77777777" w:rsidTr="00BA6E48">
        <w:tc>
          <w:tcPr>
            <w:tcW w:w="1271" w:type="dxa"/>
            <w:vMerge/>
          </w:tcPr>
          <w:p w14:paraId="03513EA8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5EDD7784" w14:textId="77777777" w:rsidR="00850963" w:rsidRDefault="00850963" w:rsidP="00BA6E48">
            <w:pPr>
              <w:ind w:right="-143"/>
            </w:pPr>
            <w:r>
              <w:t>2070</w:t>
            </w:r>
          </w:p>
        </w:tc>
        <w:tc>
          <w:tcPr>
            <w:tcW w:w="2268" w:type="dxa"/>
          </w:tcPr>
          <w:p w14:paraId="713EDD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13C5FF21" w14:textId="77777777" w:rsidR="00850963" w:rsidRPr="00E8587A" w:rsidRDefault="00850963" w:rsidP="00BA6E48">
            <w:pPr>
              <w:ind w:right="-143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850963" w14:paraId="43A0629D" w14:textId="77777777" w:rsidTr="00BA6E48">
        <w:tc>
          <w:tcPr>
            <w:tcW w:w="1271" w:type="dxa"/>
            <w:vMerge/>
          </w:tcPr>
          <w:p w14:paraId="07A621E7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0B6F3F43" w14:textId="77777777" w:rsidR="00850963" w:rsidRDefault="00850963" w:rsidP="00BA6E48">
            <w:pPr>
              <w:ind w:right="-143"/>
            </w:pPr>
            <w:r>
              <w:t>2074</w:t>
            </w:r>
          </w:p>
        </w:tc>
        <w:tc>
          <w:tcPr>
            <w:tcW w:w="2268" w:type="dxa"/>
          </w:tcPr>
          <w:p w14:paraId="45DAA47D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6FE51D42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850963" w14:paraId="35D1592C" w14:textId="77777777" w:rsidTr="00BA6E48">
        <w:tc>
          <w:tcPr>
            <w:tcW w:w="1271" w:type="dxa"/>
            <w:vMerge w:val="restart"/>
            <w:textDirection w:val="btLr"/>
            <w:vAlign w:val="center"/>
          </w:tcPr>
          <w:p w14:paraId="7AF401C4" w14:textId="77777777" w:rsidR="00850963" w:rsidRPr="00E8587A" w:rsidRDefault="00850963" w:rsidP="00BA6E48">
            <w:pPr>
              <w:ind w:left="113"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7DF4A925" w14:textId="77777777" w:rsidR="00850963" w:rsidRPr="00E8587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2E09F4D7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4F02B472" w14:textId="77777777" w:rsidR="00850963" w:rsidRDefault="00850963" w:rsidP="00BA6E48">
            <w:pPr>
              <w:ind w:right="-143"/>
            </w:pPr>
            <w:r>
              <w:t>Регистры настройки ЦАП</w:t>
            </w:r>
          </w:p>
        </w:tc>
      </w:tr>
      <w:tr w:rsidR="00850963" w14:paraId="580669CA" w14:textId="77777777" w:rsidTr="00BA6E48">
        <w:tc>
          <w:tcPr>
            <w:tcW w:w="1271" w:type="dxa"/>
            <w:vMerge/>
          </w:tcPr>
          <w:p w14:paraId="3B56CC12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0BDF9546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1B6E63E4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74FAE3E9" w14:textId="77777777" w:rsidR="00850963" w:rsidRDefault="00850963" w:rsidP="00BA6E48">
            <w:pPr>
              <w:ind w:right="-143"/>
            </w:pPr>
          </w:p>
        </w:tc>
      </w:tr>
      <w:tr w:rsidR="00850963" w14:paraId="2696725A" w14:textId="77777777" w:rsidTr="00BA6E48">
        <w:tc>
          <w:tcPr>
            <w:tcW w:w="1271" w:type="dxa"/>
            <w:vMerge/>
          </w:tcPr>
          <w:p w14:paraId="091545E0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10264D89" w14:textId="77777777" w:rsidR="00850963" w:rsidRDefault="00850963" w:rsidP="00BA6E48">
            <w:pPr>
              <w:ind w:right="-143"/>
            </w:pPr>
            <w:r>
              <w:t>1056</w:t>
            </w:r>
          </w:p>
        </w:tc>
        <w:tc>
          <w:tcPr>
            <w:tcW w:w="2268" w:type="dxa"/>
          </w:tcPr>
          <w:p w14:paraId="28794C39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4955" w:type="dxa"/>
          </w:tcPr>
          <w:p w14:paraId="506DFD2C" w14:textId="77777777" w:rsidR="00850963" w:rsidRDefault="00850963" w:rsidP="00BA6E48">
            <w:pPr>
              <w:ind w:right="-143"/>
            </w:pPr>
            <w:r>
              <w:t>Регистры настройки АЦП (вкл/выкл)</w:t>
            </w:r>
          </w:p>
        </w:tc>
      </w:tr>
      <w:tr w:rsidR="00850963" w14:paraId="0B5F78DC" w14:textId="77777777" w:rsidTr="00BA6E48">
        <w:tc>
          <w:tcPr>
            <w:tcW w:w="1271" w:type="dxa"/>
            <w:vMerge/>
          </w:tcPr>
          <w:p w14:paraId="74ADB9B7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47BA8536" w14:textId="77777777" w:rsidR="00850963" w:rsidRDefault="00850963" w:rsidP="00BA6E48">
            <w:pPr>
              <w:ind w:right="-143"/>
            </w:pPr>
            <w:r>
              <w:t>1059</w:t>
            </w:r>
          </w:p>
        </w:tc>
        <w:tc>
          <w:tcPr>
            <w:tcW w:w="2268" w:type="dxa"/>
          </w:tcPr>
          <w:p w14:paraId="59953977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GPIO_config</w:t>
            </w:r>
          </w:p>
        </w:tc>
        <w:tc>
          <w:tcPr>
            <w:tcW w:w="4955" w:type="dxa"/>
          </w:tcPr>
          <w:p w14:paraId="4CCA63B2" w14:textId="77777777" w:rsidR="00850963" w:rsidRPr="00E8587A" w:rsidRDefault="00850963" w:rsidP="00BA6E48">
            <w:pPr>
              <w:ind w:right="-143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850963" w14:paraId="0AD7AD3C" w14:textId="77777777" w:rsidTr="00BA6E48">
        <w:tc>
          <w:tcPr>
            <w:tcW w:w="1271" w:type="dxa"/>
            <w:vMerge/>
          </w:tcPr>
          <w:p w14:paraId="68AC578D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36A7AEF0" w14:textId="77777777" w:rsidR="00850963" w:rsidRDefault="00850963" w:rsidP="00BA6E48">
            <w:pPr>
              <w:ind w:right="-143"/>
            </w:pPr>
            <w:r>
              <w:t>1064</w:t>
            </w:r>
          </w:p>
        </w:tc>
        <w:tc>
          <w:tcPr>
            <w:tcW w:w="2268" w:type="dxa"/>
          </w:tcPr>
          <w:p w14:paraId="59EF0A8C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  <w:tc>
          <w:tcPr>
            <w:tcW w:w="4955" w:type="dxa"/>
          </w:tcPr>
          <w:p w14:paraId="42748323" w14:textId="77777777" w:rsidR="00850963" w:rsidRPr="00E8587A" w:rsidRDefault="00850963" w:rsidP="00BA6E48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850963" w14:paraId="681A893C" w14:textId="77777777" w:rsidTr="00BA6E48">
        <w:tc>
          <w:tcPr>
            <w:tcW w:w="1271" w:type="dxa"/>
            <w:vMerge/>
          </w:tcPr>
          <w:p w14:paraId="0F1D9045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7C3466C1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0156E318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7D52AF43" w14:textId="77777777" w:rsidR="00850963" w:rsidRPr="00E8587A" w:rsidRDefault="00850963" w:rsidP="00BA6E48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>UART1 на передачу</w:t>
            </w:r>
          </w:p>
        </w:tc>
      </w:tr>
      <w:tr w:rsidR="00850963" w14:paraId="01AC9DDF" w14:textId="77777777" w:rsidTr="00BA6E48">
        <w:tc>
          <w:tcPr>
            <w:tcW w:w="1271" w:type="dxa"/>
            <w:vMerge/>
          </w:tcPr>
          <w:p w14:paraId="5D0FBDC1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3FEF71BA" w14:textId="77777777" w:rsidR="00850963" w:rsidRDefault="00850963" w:rsidP="00BA6E48">
            <w:pPr>
              <w:ind w:right="-143"/>
            </w:pPr>
            <w:r>
              <w:t>1140</w:t>
            </w:r>
          </w:p>
        </w:tc>
        <w:tc>
          <w:tcPr>
            <w:tcW w:w="2268" w:type="dxa"/>
          </w:tcPr>
          <w:p w14:paraId="5FEAB387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49F61C68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850963" w14:paraId="0BEF9ED6" w14:textId="77777777" w:rsidTr="00BA6E48">
        <w:tc>
          <w:tcPr>
            <w:tcW w:w="1271" w:type="dxa"/>
            <w:vMerge/>
          </w:tcPr>
          <w:p w14:paraId="5631308E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38208870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531EFACA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668809DF" w14:textId="77777777" w:rsidR="00850963" w:rsidRPr="00E8587A" w:rsidRDefault="00850963" w:rsidP="00BA6E48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>UART2 на передачу</w:t>
            </w:r>
          </w:p>
        </w:tc>
      </w:tr>
      <w:tr w:rsidR="00850963" w14:paraId="12D251EE" w14:textId="77777777" w:rsidTr="00BA6E48">
        <w:tc>
          <w:tcPr>
            <w:tcW w:w="1271" w:type="dxa"/>
            <w:vMerge/>
          </w:tcPr>
          <w:p w14:paraId="02AD1DA9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46578C6C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27B2F5A3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17863600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850963" w14:paraId="4B388C77" w14:textId="77777777" w:rsidTr="00BA6E48">
        <w:tc>
          <w:tcPr>
            <w:tcW w:w="1271" w:type="dxa"/>
            <w:vMerge/>
          </w:tcPr>
          <w:p w14:paraId="299DC638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24CA130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77480432" w14:textId="77777777" w:rsidR="00850963" w:rsidRPr="00E8587A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GPIO_alternative</w:t>
            </w:r>
          </w:p>
        </w:tc>
        <w:tc>
          <w:tcPr>
            <w:tcW w:w="4955" w:type="dxa"/>
          </w:tcPr>
          <w:p w14:paraId="20D5F584" w14:textId="77777777" w:rsidR="00850963" w:rsidRPr="00E8587A" w:rsidRDefault="00850963" w:rsidP="00BA6E48">
            <w:pPr>
              <w:ind w:right="-143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850963" w14:paraId="0247DCD3" w14:textId="77777777" w:rsidTr="00BA6E48">
        <w:tc>
          <w:tcPr>
            <w:tcW w:w="1271" w:type="dxa"/>
            <w:vMerge/>
          </w:tcPr>
          <w:p w14:paraId="53717DF5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43F9F9D8" w14:textId="77777777" w:rsidR="00850963" w:rsidRPr="00E8587A" w:rsidRDefault="00850963" w:rsidP="00BA6E48">
            <w:pPr>
              <w:ind w:right="-143"/>
            </w:pPr>
            <w:r>
              <w:t>1246</w:t>
            </w:r>
          </w:p>
        </w:tc>
        <w:tc>
          <w:tcPr>
            <w:tcW w:w="2268" w:type="dxa"/>
          </w:tcPr>
          <w:p w14:paraId="67F2A523" w14:textId="77777777" w:rsidR="00850963" w:rsidRPr="002820B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setings</w:t>
            </w:r>
          </w:p>
        </w:tc>
        <w:tc>
          <w:tcPr>
            <w:tcW w:w="4955" w:type="dxa"/>
          </w:tcPr>
          <w:p w14:paraId="62B62F77" w14:textId="77777777" w:rsidR="00850963" w:rsidRPr="002820B3" w:rsidRDefault="00850963" w:rsidP="00BA6E48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850963" w14:paraId="5B9821B3" w14:textId="77777777" w:rsidTr="00BA6E48">
        <w:tc>
          <w:tcPr>
            <w:tcW w:w="1271" w:type="dxa"/>
            <w:vMerge/>
          </w:tcPr>
          <w:p w14:paraId="19EF300B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0812E1FB" w14:textId="77777777" w:rsidR="00850963" w:rsidRPr="002820B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57740557" w14:textId="77777777" w:rsidR="00850963" w:rsidRPr="002820B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</w:p>
        </w:tc>
        <w:tc>
          <w:tcPr>
            <w:tcW w:w="4955" w:type="dxa"/>
          </w:tcPr>
          <w:p w14:paraId="18FDCC6D" w14:textId="77777777" w:rsidR="00850963" w:rsidRPr="002820B3" w:rsidRDefault="00850963" w:rsidP="00BA6E48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850963" w14:paraId="306078CE" w14:textId="77777777" w:rsidTr="00BA6E48">
        <w:tc>
          <w:tcPr>
            <w:tcW w:w="1271" w:type="dxa"/>
            <w:vMerge/>
          </w:tcPr>
          <w:p w14:paraId="7651C164" w14:textId="77777777" w:rsidR="00850963" w:rsidRDefault="00850963" w:rsidP="00BA6E48">
            <w:pPr>
              <w:ind w:right="-143"/>
            </w:pPr>
          </w:p>
        </w:tc>
        <w:tc>
          <w:tcPr>
            <w:tcW w:w="993" w:type="dxa"/>
          </w:tcPr>
          <w:p w14:paraId="397512B6" w14:textId="77777777" w:rsidR="00850963" w:rsidRPr="00E8587A" w:rsidRDefault="00850963" w:rsidP="00BA6E48">
            <w:pPr>
              <w:ind w:right="-143"/>
            </w:pPr>
            <w:r>
              <w:t>1308</w:t>
            </w:r>
          </w:p>
        </w:tc>
        <w:tc>
          <w:tcPr>
            <w:tcW w:w="2268" w:type="dxa"/>
          </w:tcPr>
          <w:p w14:paraId="5B5BB3D8" w14:textId="77777777" w:rsidR="00850963" w:rsidRPr="002820B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680F5C9A" w14:textId="77777777" w:rsidR="00850963" w:rsidRPr="002820B3" w:rsidRDefault="00850963" w:rsidP="00BA6E48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14:paraId="00075028" w14:textId="77777777" w:rsidR="00850963" w:rsidRDefault="00850963" w:rsidP="00850963">
      <w:pPr>
        <w:ind w:left="-142" w:right="-143" w:hanging="425"/>
      </w:pPr>
    </w:p>
    <w:p w14:paraId="339AAF6D" w14:textId="77777777" w:rsidR="00850963" w:rsidRPr="008F2A1D" w:rsidRDefault="00850963" w:rsidP="00850963">
      <w:pPr>
        <w:ind w:left="-142" w:right="-143" w:hanging="425"/>
      </w:pPr>
      <w:r w:rsidRPr="00595BCC">
        <w:br w:type="column"/>
      </w:r>
      <w:r>
        <w:lastRenderedPageBreak/>
        <w:t xml:space="preserve">Регистры данных АЦП. </w:t>
      </w:r>
      <w:r>
        <w:br/>
        <w:t xml:space="preserve">Обновляются 1 раз в 500мс. Находятся в области </w:t>
      </w:r>
      <w:r>
        <w:rPr>
          <w:lang w:val="en-US"/>
        </w:rPr>
        <w:t>analog</w:t>
      </w:r>
      <w:r w:rsidRPr="000856B2">
        <w:t>_</w:t>
      </w:r>
      <w:r>
        <w:rPr>
          <w:lang w:val="en-US"/>
        </w:rPr>
        <w:t>inputs</w:t>
      </w:r>
      <w:r>
        <w:t xml:space="preserve">.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10D9D333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5048B879" w14:textId="77777777" w:rsidR="00850963" w:rsidRPr="000856B2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E8587A">
              <w:t xml:space="preserve"> </w:t>
            </w:r>
            <w:r>
              <w:rPr>
                <w:lang w:val="en-US"/>
              </w:rPr>
              <w:t>num</w:t>
            </w:r>
            <w:r w:rsidRPr="00E8587A">
              <w:t xml:space="preserve"> </w:t>
            </w:r>
            <w:r>
              <w:t>0</w:t>
            </w:r>
          </w:p>
        </w:tc>
      </w:tr>
      <w:tr w:rsidR="00850963" w14:paraId="7079528F" w14:textId="77777777" w:rsidTr="00BA6E48">
        <w:trPr>
          <w:trHeight w:val="277"/>
        </w:trPr>
        <w:tc>
          <w:tcPr>
            <w:tcW w:w="894" w:type="dxa"/>
          </w:tcPr>
          <w:p w14:paraId="0F880BD2" w14:textId="77777777" w:rsidR="00850963" w:rsidRPr="00E8587A" w:rsidRDefault="00850963" w:rsidP="00BA6E48">
            <w:pPr>
              <w:ind w:right="-143"/>
            </w:pPr>
            <w:r w:rsidRPr="00E8587A">
              <w:t>15</w:t>
            </w:r>
          </w:p>
        </w:tc>
        <w:tc>
          <w:tcPr>
            <w:tcW w:w="570" w:type="dxa"/>
          </w:tcPr>
          <w:p w14:paraId="713A24E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EA73CF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0DA914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C04C19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D8475E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DAD19D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64C4C93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6C67E55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8D755A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7FE20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5B3DC56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A9AD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6A4150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FC8B53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1DC035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A2EF685" w14:textId="77777777" w:rsidTr="00BA6E48">
        <w:trPr>
          <w:trHeight w:val="204"/>
        </w:trPr>
        <w:tc>
          <w:tcPr>
            <w:tcW w:w="2602" w:type="dxa"/>
            <w:gridSpan w:val="4"/>
            <w:vAlign w:val="center"/>
          </w:tcPr>
          <w:p w14:paraId="796120F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1E3BE0E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850963" w14:paraId="7C9DCADB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6B443E6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55D47AD3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40F3" w14:textId="77777777" w:rsidR="00850963" w:rsidRPr="00A5541A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7</w:t>
            </w:r>
          </w:p>
        </w:tc>
      </w:tr>
      <w:tr w:rsidR="00850963" w14:paraId="06850EE8" w14:textId="77777777" w:rsidTr="00BA6E48">
        <w:trPr>
          <w:trHeight w:val="277"/>
        </w:trPr>
        <w:tc>
          <w:tcPr>
            <w:tcW w:w="894" w:type="dxa"/>
          </w:tcPr>
          <w:p w14:paraId="5378D4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D8123F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E4E670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0D3EB6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CFBE4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6753C0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7A8C836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14:paraId="7B99DC5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14:paraId="58A79C7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3129B85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8912C1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455ED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F849A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29A0F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10FD3E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7403D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7D91E2" w14:textId="77777777" w:rsidTr="00BA6E48">
        <w:trPr>
          <w:trHeight w:val="204"/>
        </w:trPr>
        <w:tc>
          <w:tcPr>
            <w:tcW w:w="2602" w:type="dxa"/>
            <w:gridSpan w:val="4"/>
            <w:vAlign w:val="center"/>
          </w:tcPr>
          <w:p w14:paraId="399989D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14:paraId="524AA3D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850963" w14:paraId="5F4E58E4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305245D9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5BB51278" w14:textId="77777777" w:rsidR="00850963" w:rsidRPr="00850963" w:rsidRDefault="00850963" w:rsidP="00850963">
      <w:pPr>
        <w:ind w:left="-142" w:right="-143" w:hanging="425"/>
      </w:pPr>
      <w:r>
        <w:t xml:space="preserve">Данные в 12 битном формате. </w:t>
      </w:r>
      <w:r w:rsidRPr="00850963">
        <w:t>0 – 0</w:t>
      </w:r>
      <w:r>
        <w:t>В</w:t>
      </w:r>
      <w:r w:rsidRPr="00850963">
        <w:t>, 0</w:t>
      </w:r>
      <w:r>
        <w:rPr>
          <w:lang w:val="en-US"/>
        </w:rPr>
        <w:t>x</w:t>
      </w:r>
      <w:r w:rsidRPr="00850963">
        <w:t>0</w:t>
      </w:r>
      <w:r>
        <w:rPr>
          <w:lang w:val="en-US"/>
        </w:rPr>
        <w:t>FFF</w:t>
      </w:r>
      <w:r w:rsidRPr="00850963">
        <w:t xml:space="preserve"> – 2048</w:t>
      </w:r>
      <w:r>
        <w:t>В</w:t>
      </w:r>
      <w:r w:rsidRPr="00850963">
        <w:t>.</w:t>
      </w:r>
    </w:p>
    <w:p w14:paraId="4C927829" w14:textId="77777777" w:rsidR="00850963" w:rsidRDefault="00850963" w:rsidP="00850963">
      <w:pPr>
        <w:ind w:left="-142" w:right="-143" w:hanging="425"/>
        <w:rPr>
          <w:lang w:val="en-US"/>
        </w:rPr>
      </w:pPr>
      <w:r>
        <w:rPr>
          <w:lang w:val="en-US"/>
        </w:rPr>
        <w:t>Data[0] – ADC_IN1</w:t>
      </w:r>
    </w:p>
    <w:p w14:paraId="2A188C52" w14:textId="77777777" w:rsidR="00850963" w:rsidRDefault="00850963" w:rsidP="00850963">
      <w:pPr>
        <w:ind w:left="-142" w:right="-143" w:hanging="425"/>
        <w:rPr>
          <w:lang w:val="en-US"/>
        </w:rPr>
      </w:pPr>
      <w:r>
        <w:rPr>
          <w:lang w:val="en-US"/>
        </w:rPr>
        <w:t>Data[8] – ADC_IN8</w:t>
      </w:r>
    </w:p>
    <w:p w14:paraId="0ACBEDF3" w14:textId="77777777" w:rsidR="00850963" w:rsidRPr="00850963" w:rsidRDefault="00850963" w:rsidP="00850963">
      <w:pPr>
        <w:ind w:left="-142" w:right="-143" w:hanging="425"/>
      </w:pPr>
      <w:r>
        <w:t xml:space="preserve">Регистры управления АЦП. Находятся в области </w:t>
      </w:r>
      <w:r>
        <w:rPr>
          <w:lang w:val="en-US"/>
        </w:rPr>
        <w:t>analog</w:t>
      </w:r>
      <w:r w:rsidRPr="00850963">
        <w:t>_</w:t>
      </w:r>
      <w:r>
        <w:rPr>
          <w:lang w:val="en-US"/>
        </w:rPr>
        <w:t>outputs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0EF8117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4C7433AE" w14:textId="77777777" w:rsidR="00850963" w:rsidRPr="000856B2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1056</w:t>
            </w:r>
          </w:p>
        </w:tc>
      </w:tr>
      <w:tr w:rsidR="00850963" w14:paraId="51BDB5CE" w14:textId="77777777" w:rsidTr="00BA6E48">
        <w:trPr>
          <w:trHeight w:val="277"/>
        </w:trPr>
        <w:tc>
          <w:tcPr>
            <w:tcW w:w="883" w:type="dxa"/>
          </w:tcPr>
          <w:p w14:paraId="1F3811E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45133D0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0E1A2B2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1CF5AA8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79B6AC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405B886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28C3E1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2936E96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3AA5B1B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01A0BA3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0E15857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6AACD3E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034A55C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55CA1B1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457F4DF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FDE64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320770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5F46E2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0CB184C2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3541B8B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13EB11D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BF4E25A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2D1D6693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105</w:t>
            </w:r>
            <w:r>
              <w:t>7</w:t>
            </w:r>
          </w:p>
        </w:tc>
      </w:tr>
      <w:tr w:rsidR="00850963" w14:paraId="4F8AA277" w14:textId="77777777" w:rsidTr="00BA6E48">
        <w:trPr>
          <w:trHeight w:val="277"/>
        </w:trPr>
        <w:tc>
          <w:tcPr>
            <w:tcW w:w="883" w:type="dxa"/>
          </w:tcPr>
          <w:p w14:paraId="5C9C857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7BB8055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5DB274E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223CDED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143E058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2A65AAB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1953C0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14:paraId="3D15253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6F40942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1B81783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50ED7E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4226F18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6B0D1E4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714ED6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787823F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3408C5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F62E08C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4878E1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4EB7F689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F4D2CAD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279D232" w14:textId="77777777" w:rsidR="00850963" w:rsidRPr="008A4AA3" w:rsidRDefault="00850963" w:rsidP="00850963">
      <w:pPr>
        <w:ind w:left="-142" w:right="-143" w:hanging="425"/>
      </w:pPr>
      <w:r>
        <w:rPr>
          <w:lang w:val="en-US"/>
        </w:rPr>
        <w:t>Start</w:t>
      </w:r>
      <w:r w:rsidRPr="008A4AA3">
        <w:t xml:space="preserve"> – </w:t>
      </w:r>
      <w:r>
        <w:t xml:space="preserve">если 1 </w:t>
      </w:r>
      <w:r w:rsidRPr="008A4AA3">
        <w:t xml:space="preserve">то данные </w:t>
      </w:r>
      <w:r>
        <w:t>АЦП обновляются. Если 0 – то данные не обновляются. По умолчанию выставлена 1.</w:t>
      </w:r>
    </w:p>
    <w:p w14:paraId="16817546" w14:textId="77777777" w:rsidR="00850963" w:rsidRDefault="00850963" w:rsidP="00850963">
      <w:pPr>
        <w:ind w:left="-142" w:right="-143" w:hanging="425"/>
      </w:pPr>
      <w:r>
        <w:br w:type="column"/>
      </w:r>
      <w:r>
        <w:lastRenderedPageBreak/>
        <w:t xml:space="preserve">Данные мониторов питания цифровой части </w:t>
      </w:r>
    </w:p>
    <w:p w14:paraId="7F7CBF3E" w14:textId="77777777" w:rsidR="00850963" w:rsidRPr="008A4AA3" w:rsidRDefault="00850963" w:rsidP="00850963">
      <w:pPr>
        <w:ind w:left="-142" w:right="-143" w:hanging="425"/>
      </w:pPr>
      <w:r>
        <w:t xml:space="preserve">Находятся в области </w:t>
      </w:r>
      <w:r>
        <w:rPr>
          <w:lang w:val="en-US"/>
        </w:rPr>
        <w:t>analog</w:t>
      </w:r>
      <w:r w:rsidRPr="008A4AA3">
        <w:t>_</w:t>
      </w:r>
      <w:r>
        <w:rPr>
          <w:lang w:val="en-US"/>
        </w:rPr>
        <w:t>inputs</w:t>
      </w:r>
    </w:p>
    <w:p w14:paraId="6FC1A2EF" w14:textId="77777777" w:rsidR="00850963" w:rsidRDefault="00850963" w:rsidP="00850963">
      <w:pPr>
        <w:ind w:left="-142" w:right="-143" w:hanging="425"/>
      </w:pPr>
      <w:r>
        <w:t xml:space="preserve">3.3 В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A55959A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72949CF0" w14:textId="77777777" w:rsidR="00850963" w:rsidRPr="000856B2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A4AA3">
              <w:t xml:space="preserve"> </w:t>
            </w:r>
            <w:r>
              <w:rPr>
                <w:lang w:val="en-US"/>
              </w:rPr>
              <w:t>num</w:t>
            </w:r>
            <w:r w:rsidRPr="008A4AA3">
              <w:t xml:space="preserve"> </w:t>
            </w:r>
            <w:r>
              <w:t>8</w:t>
            </w:r>
          </w:p>
        </w:tc>
      </w:tr>
      <w:tr w:rsidR="00850963" w14:paraId="0A999394" w14:textId="77777777" w:rsidTr="00BA6E48">
        <w:trPr>
          <w:trHeight w:val="277"/>
        </w:trPr>
        <w:tc>
          <w:tcPr>
            <w:tcW w:w="894" w:type="dxa"/>
          </w:tcPr>
          <w:p w14:paraId="50591CDF" w14:textId="77777777" w:rsidR="00850963" w:rsidRPr="008A4AA3" w:rsidRDefault="00850963" w:rsidP="00BA6E48">
            <w:pPr>
              <w:ind w:right="-143"/>
            </w:pPr>
            <w:r w:rsidRPr="008A4AA3">
              <w:t>15</w:t>
            </w:r>
          </w:p>
        </w:tc>
        <w:tc>
          <w:tcPr>
            <w:tcW w:w="570" w:type="dxa"/>
          </w:tcPr>
          <w:p w14:paraId="05B56E62" w14:textId="77777777" w:rsidR="00850963" w:rsidRPr="008A4AA3" w:rsidRDefault="00850963" w:rsidP="00BA6E48">
            <w:pPr>
              <w:ind w:right="-143"/>
            </w:pPr>
            <w:r w:rsidRPr="008A4AA3">
              <w:t>14</w:t>
            </w:r>
          </w:p>
        </w:tc>
        <w:tc>
          <w:tcPr>
            <w:tcW w:w="568" w:type="dxa"/>
          </w:tcPr>
          <w:p w14:paraId="1C585123" w14:textId="77777777" w:rsidR="00850963" w:rsidRPr="008A4AA3" w:rsidRDefault="00850963" w:rsidP="00BA6E48">
            <w:pPr>
              <w:ind w:right="-143"/>
            </w:pPr>
            <w:r w:rsidRPr="008A4AA3">
              <w:t>13</w:t>
            </w:r>
          </w:p>
        </w:tc>
        <w:tc>
          <w:tcPr>
            <w:tcW w:w="570" w:type="dxa"/>
          </w:tcPr>
          <w:p w14:paraId="032D73A6" w14:textId="77777777" w:rsidR="00850963" w:rsidRPr="008A4AA3" w:rsidRDefault="00850963" w:rsidP="00BA6E48">
            <w:pPr>
              <w:ind w:right="-143"/>
            </w:pPr>
            <w:r w:rsidRPr="008A4AA3">
              <w:t>12</w:t>
            </w:r>
          </w:p>
        </w:tc>
        <w:tc>
          <w:tcPr>
            <w:tcW w:w="727" w:type="dxa"/>
          </w:tcPr>
          <w:p w14:paraId="01BA692C" w14:textId="77777777" w:rsidR="00850963" w:rsidRPr="008A4AA3" w:rsidRDefault="00850963" w:rsidP="00BA6E48">
            <w:pPr>
              <w:ind w:right="-143"/>
            </w:pPr>
            <w:r w:rsidRPr="008A4AA3">
              <w:t>11</w:t>
            </w:r>
          </w:p>
        </w:tc>
        <w:tc>
          <w:tcPr>
            <w:tcW w:w="579" w:type="dxa"/>
          </w:tcPr>
          <w:p w14:paraId="6761637F" w14:textId="77777777" w:rsidR="00850963" w:rsidRPr="008A4AA3" w:rsidRDefault="00850963" w:rsidP="00BA6E48">
            <w:pPr>
              <w:ind w:right="-143"/>
            </w:pPr>
            <w:r w:rsidRPr="008A4AA3">
              <w:t>10</w:t>
            </w:r>
          </w:p>
        </w:tc>
        <w:tc>
          <w:tcPr>
            <w:tcW w:w="570" w:type="dxa"/>
          </w:tcPr>
          <w:p w14:paraId="1E32FDEA" w14:textId="77777777" w:rsidR="00850963" w:rsidRPr="008A4AA3" w:rsidRDefault="00850963" w:rsidP="00BA6E48">
            <w:pPr>
              <w:ind w:right="-143"/>
            </w:pPr>
            <w:r w:rsidRPr="008A4AA3">
              <w:t>9</w:t>
            </w:r>
          </w:p>
        </w:tc>
        <w:tc>
          <w:tcPr>
            <w:tcW w:w="570" w:type="dxa"/>
          </w:tcPr>
          <w:p w14:paraId="2543B2BB" w14:textId="77777777" w:rsidR="00850963" w:rsidRPr="008A4AA3" w:rsidRDefault="00850963" w:rsidP="00BA6E48">
            <w:pPr>
              <w:ind w:right="-143"/>
            </w:pPr>
            <w:r w:rsidRPr="008A4AA3">
              <w:t>8</w:t>
            </w:r>
          </w:p>
        </w:tc>
        <w:tc>
          <w:tcPr>
            <w:tcW w:w="570" w:type="dxa"/>
          </w:tcPr>
          <w:p w14:paraId="312C76A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1D1439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41A6D3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4DCB8C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2A8EC4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57C442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B4FF53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57E554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862603F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0BF5D12" w14:textId="77777777" w:rsidR="00850963" w:rsidRPr="000856B2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>
              <w:t xml:space="preserve"> 3,3</w:t>
            </w:r>
            <w:r>
              <w:rPr>
                <w:lang w:val="en-US"/>
              </w:rPr>
              <w:t>V</w:t>
            </w:r>
          </w:p>
        </w:tc>
      </w:tr>
      <w:tr w:rsidR="00850963" w14:paraId="12532D2F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1130928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1BF91BE6" w14:textId="77777777" w:rsidR="00850963" w:rsidRPr="000856B2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01F2213E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3EB00665" w14:textId="77777777" w:rsidR="00850963" w:rsidRPr="000856B2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 xml:space="preserve">Reg num </w:t>
            </w:r>
            <w:r>
              <w:t>9</w:t>
            </w:r>
          </w:p>
        </w:tc>
      </w:tr>
      <w:tr w:rsidR="00850963" w14:paraId="6BFCC73B" w14:textId="77777777" w:rsidTr="00BA6E48">
        <w:trPr>
          <w:trHeight w:val="277"/>
        </w:trPr>
        <w:tc>
          <w:tcPr>
            <w:tcW w:w="894" w:type="dxa"/>
          </w:tcPr>
          <w:p w14:paraId="40F2051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1FBB0F3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66438E1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8AFE64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F21C8F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E26CA9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613826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2531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7E41D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549812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FEC11C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3C98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B06202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50C13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B6113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641F91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06D4408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5B741C44" w14:textId="77777777" w:rsidR="00850963" w:rsidRPr="000856B2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3,3</w:t>
            </w:r>
            <w:r>
              <w:rPr>
                <w:lang w:val="en-US"/>
              </w:rPr>
              <w:t>V</w:t>
            </w:r>
          </w:p>
        </w:tc>
      </w:tr>
      <w:tr w:rsidR="00850963" w14:paraId="4F107354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AD7ACE4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452548D0" w14:textId="77777777" w:rsidR="00850963" w:rsidRDefault="00850963" w:rsidP="00850963">
      <w:pPr>
        <w:ind w:left="-142" w:right="-143" w:hanging="425"/>
      </w:pPr>
    </w:p>
    <w:p w14:paraId="42673199" w14:textId="77777777" w:rsidR="00850963" w:rsidRDefault="00850963" w:rsidP="00850963">
      <w:pPr>
        <w:ind w:left="-142" w:right="-143" w:hanging="425"/>
      </w:pPr>
      <w:r>
        <w:rPr>
          <w:lang w:val="en-US"/>
        </w:rPr>
        <w:t>5</w:t>
      </w:r>
      <w:r>
        <w:t>В.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79C67A0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0BE692DA" w14:textId="77777777" w:rsidR="00850963" w:rsidRPr="000856B2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 xml:space="preserve">Reg num </w:t>
            </w:r>
            <w:r>
              <w:t>11</w:t>
            </w:r>
          </w:p>
        </w:tc>
      </w:tr>
      <w:tr w:rsidR="00850963" w14:paraId="237AA756" w14:textId="77777777" w:rsidTr="00BA6E48">
        <w:trPr>
          <w:trHeight w:val="277"/>
        </w:trPr>
        <w:tc>
          <w:tcPr>
            <w:tcW w:w="894" w:type="dxa"/>
          </w:tcPr>
          <w:p w14:paraId="364021F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563ED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599441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3D72FF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15783A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5615EC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37CCC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5BD77A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0A3396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0DCE23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4DEC5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15BD13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2A75123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84820B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21C05C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816F32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5EA8C7E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33726071" w14:textId="77777777" w:rsidR="00850963" w:rsidRPr="000856B2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Current 5V</w:t>
            </w:r>
          </w:p>
        </w:tc>
      </w:tr>
      <w:tr w:rsidR="00850963" w14:paraId="2DA0B754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521C9584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09A5EB35" w14:textId="77777777" w:rsidR="00850963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6B34B28A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D13FD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 num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48153CAC" w14:textId="77777777" w:rsidTr="00BA6E48">
        <w:trPr>
          <w:trHeight w:val="277"/>
        </w:trPr>
        <w:tc>
          <w:tcPr>
            <w:tcW w:w="894" w:type="dxa"/>
          </w:tcPr>
          <w:p w14:paraId="5FB24BF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619626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6E0E62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CEB47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926D76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322373C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51E34F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2E3027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9E21F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2E787D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752630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EAEA27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C9AB62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64A954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64D13C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5FD0E2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B8F1835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1C55D09" w14:textId="77777777" w:rsidR="00850963" w:rsidRPr="000856B2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57480799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BA07F7E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0158581F" w14:textId="77777777" w:rsidR="00850963" w:rsidRDefault="00850963" w:rsidP="00850963">
      <w:pPr>
        <w:ind w:left="-142" w:right="-143" w:hanging="425"/>
      </w:pPr>
    </w:p>
    <w:p w14:paraId="35394114" w14:textId="77777777" w:rsidR="00850963" w:rsidRDefault="00850963" w:rsidP="00850963">
      <w:pPr>
        <w:ind w:left="-142" w:right="-143" w:hanging="425"/>
      </w:pPr>
      <w:r>
        <w:t>Немного позже здесь появится формула пересчета.</w:t>
      </w:r>
    </w:p>
    <w:p w14:paraId="70826F5C" w14:textId="77777777" w:rsidR="00850963" w:rsidRPr="00850963" w:rsidRDefault="00850963" w:rsidP="00850963">
      <w:pPr>
        <w:ind w:left="-142" w:right="-143" w:hanging="425"/>
      </w:pPr>
      <w:r>
        <w:br w:type="column"/>
      </w:r>
      <w:r>
        <w:lastRenderedPageBreak/>
        <w:t>Регистры управления ЦАП</w:t>
      </w:r>
      <w:r w:rsidRPr="00D600E1">
        <w:t xml:space="preserve">. </w:t>
      </w:r>
      <w:r>
        <w:t>Здесь будет описание на регистры ЦАП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5F923919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56F7129F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 num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50963" w14:paraId="58D057E5" w14:textId="77777777" w:rsidTr="00BA6E48">
        <w:trPr>
          <w:trHeight w:val="277"/>
        </w:trPr>
        <w:tc>
          <w:tcPr>
            <w:tcW w:w="894" w:type="dxa"/>
          </w:tcPr>
          <w:p w14:paraId="07A55E0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E152C9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D5CE5A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FE37CC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537C0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6E899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450C58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9B5A03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7D0E4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3D63B2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CA704F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3E75E5A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4BF8D9F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CDBFF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449BF7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C4331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FA43B1C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BC8C116" w14:textId="77777777" w:rsidR="00850963" w:rsidRPr="000856B2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50963" w14:paraId="6ABAAC72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0A7CA460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16768CC0" w14:textId="77777777" w:rsidR="00850963" w:rsidRDefault="00850963" w:rsidP="00850963">
      <w:pPr>
        <w:ind w:left="-142" w:right="-143" w:hanging="425"/>
      </w:pPr>
    </w:p>
    <w:p w14:paraId="5D02547A" w14:textId="77777777" w:rsidR="00850963" w:rsidRDefault="00850963" w:rsidP="00850963">
      <w:pPr>
        <w:ind w:left="-142" w:right="-143" w:hanging="425"/>
      </w:pPr>
      <w:r>
        <w:br w:type="column"/>
      </w: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D600E1">
        <w:t>1</w:t>
      </w:r>
    </w:p>
    <w:p w14:paraId="3D6FA509" w14:textId="77777777" w:rsidR="00850963" w:rsidRPr="00D017C4" w:rsidRDefault="00850963" w:rsidP="00850963">
      <w:pPr>
        <w:ind w:left="-142" w:right="-143" w:hanging="425"/>
        <w:rPr>
          <w:lang w:val="en-US"/>
        </w:rPr>
      </w:pPr>
      <w:r>
        <w:rPr>
          <w:lang w:val="en-US"/>
        </w:rPr>
        <w:t xml:space="preserve">UART1 Transmitt </w:t>
      </w:r>
      <w:r>
        <w:t xml:space="preserve">находятся в области </w:t>
      </w:r>
      <w:r>
        <w:rPr>
          <w:lang w:val="en-US"/>
        </w:rPr>
        <w:t>analog outputs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FA113B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7F1B2681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1072</w:t>
            </w:r>
          </w:p>
        </w:tc>
      </w:tr>
      <w:tr w:rsidR="00850963" w14:paraId="25E131A5" w14:textId="77777777" w:rsidTr="00BA6E48">
        <w:trPr>
          <w:trHeight w:val="277"/>
        </w:trPr>
        <w:tc>
          <w:tcPr>
            <w:tcW w:w="894" w:type="dxa"/>
          </w:tcPr>
          <w:p w14:paraId="717DCF8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028E966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32BCD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326FB01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1C2ED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E1C03C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03C8FF0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50ED4A7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A4ED90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DE7B50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3D19D50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30EE3A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D417E8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9ECAB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AD4B77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D8FEF6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524BDEF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B3A42E2" w14:textId="77777777" w:rsidR="00850963" w:rsidRPr="00D017C4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6AD45E9A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3D972788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703E1DBF" w14:textId="77777777" w:rsidR="00850963" w:rsidRPr="00595BCC" w:rsidRDefault="00850963" w:rsidP="00850963">
      <w:pPr>
        <w:ind w:right="-143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 xml:space="preserve">При записи 1 – обновляется и исполняется команда. После завершения команды регистр перезаписывается 0. Не тоже самое что </w:t>
      </w:r>
      <w:r>
        <w:rPr>
          <w:lang w:val="en-US"/>
        </w:rPr>
        <w:t>TransmitFlag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5B97E39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1A08267E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1073</w:t>
            </w:r>
          </w:p>
        </w:tc>
      </w:tr>
      <w:tr w:rsidR="00850963" w14:paraId="2723C806" w14:textId="77777777" w:rsidTr="00BA6E48">
        <w:trPr>
          <w:trHeight w:val="277"/>
        </w:trPr>
        <w:tc>
          <w:tcPr>
            <w:tcW w:w="894" w:type="dxa"/>
          </w:tcPr>
          <w:p w14:paraId="782C315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26EA2C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966F4E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7DCED2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274577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444C41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C74F53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6DF01AB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F3CDEB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D396B1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ECE7CA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4290824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3CE2004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531AFF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E392A9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224C19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6FBDD1C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2BD65EC" w14:textId="77777777" w:rsidR="00850963" w:rsidRPr="00D017C4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18EA6606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175E54DD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7358AF72" w14:textId="77777777" w:rsidR="00850963" w:rsidRPr="00D017C4" w:rsidRDefault="00850963" w:rsidP="00850963">
      <w:pPr>
        <w:ind w:left="-142" w:right="-143" w:hanging="425"/>
        <w:rPr>
          <w:lang w:val="en-US"/>
        </w:rPr>
      </w:pPr>
    </w:p>
    <w:p w14:paraId="2C4F9C41" w14:textId="77777777" w:rsidR="00850963" w:rsidRPr="00D017C4" w:rsidRDefault="00850963" w:rsidP="00850963">
      <w:pPr>
        <w:ind w:left="-142" w:right="-143" w:hanging="425"/>
      </w:pPr>
      <w:r>
        <w:rPr>
          <w:lang w:val="en-US"/>
        </w:rPr>
        <w:t>start</w:t>
      </w:r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06216B6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052A3C90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1074</w:t>
            </w:r>
          </w:p>
        </w:tc>
      </w:tr>
      <w:tr w:rsidR="00850963" w14:paraId="4ACF5BA7" w14:textId="77777777" w:rsidTr="00BA6E48">
        <w:trPr>
          <w:trHeight w:val="277"/>
        </w:trPr>
        <w:tc>
          <w:tcPr>
            <w:tcW w:w="894" w:type="dxa"/>
          </w:tcPr>
          <w:p w14:paraId="0E0E190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4DE25A3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FABA6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771D8C0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390D08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59C1CD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710A2EA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EABB2E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0BFA13D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3D8F2F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04EE5E0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4799FA0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9199CF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6A748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A9947D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2565BB4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064F149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0FFBF7FA" w14:textId="77777777" w:rsidR="00850963" w:rsidRPr="00D017C4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850963" w14:paraId="6E0BE00D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B895197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</w:p>
        </w:tc>
      </w:tr>
    </w:tbl>
    <w:p w14:paraId="589F3687" w14:textId="77777777" w:rsidR="00850963" w:rsidRPr="00202F7E" w:rsidRDefault="00850963" w:rsidP="00850963">
      <w:pPr>
        <w:ind w:left="-142" w:right="-143" w:hanging="425"/>
      </w:pPr>
      <w:r>
        <w:rPr>
          <w:lang w:val="en-US"/>
        </w:rPr>
        <w:t>len</w:t>
      </w:r>
      <w:r w:rsidRPr="00D720A1">
        <w:t xml:space="preserve"> – </w:t>
      </w:r>
      <w:r>
        <w:t xml:space="preserve">длина пакета на отправку в байтах. Если превысить 128, ничего не будет отправлено. В регистр </w:t>
      </w:r>
      <w:r>
        <w:rPr>
          <w:lang w:val="en-US"/>
        </w:rPr>
        <w:t>Transmit</w:t>
      </w:r>
      <w:r w:rsidRPr="00202F7E">
        <w:t xml:space="preserve"> </w:t>
      </w:r>
      <w:r>
        <w:rPr>
          <w:lang w:val="en-US"/>
        </w:rPr>
        <w:t>Flag</w:t>
      </w:r>
      <w:r w:rsidRPr="00202F7E">
        <w:t xml:space="preserve"> </w:t>
      </w:r>
      <w:r>
        <w:t xml:space="preserve">в будет записано </w:t>
      </w:r>
      <w:r w:rsidRPr="00202F7E">
        <w:t>0</w:t>
      </w:r>
      <w:r>
        <w:rPr>
          <w:lang w:val="en-US"/>
        </w:rPr>
        <w:t>xFF</w:t>
      </w:r>
      <w:r w:rsidRPr="00202F7E">
        <w:t>00;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673"/>
        <w:gridCol w:w="673"/>
        <w:gridCol w:w="673"/>
        <w:gridCol w:w="672"/>
        <w:gridCol w:w="672"/>
        <w:gridCol w:w="608"/>
        <w:gridCol w:w="608"/>
        <w:gridCol w:w="216"/>
        <w:gridCol w:w="510"/>
        <w:gridCol w:w="608"/>
        <w:gridCol w:w="608"/>
        <w:gridCol w:w="608"/>
        <w:gridCol w:w="608"/>
        <w:gridCol w:w="608"/>
        <w:gridCol w:w="608"/>
        <w:gridCol w:w="608"/>
      </w:tblGrid>
      <w:tr w:rsidR="00850963" w:rsidRPr="00A5541A" w14:paraId="48B9DD65" w14:textId="77777777" w:rsidTr="00BA6E48">
        <w:trPr>
          <w:trHeight w:val="172"/>
        </w:trPr>
        <w:tc>
          <w:tcPr>
            <w:tcW w:w="10116" w:type="dxa"/>
            <w:gridSpan w:val="17"/>
            <w:vAlign w:val="center"/>
          </w:tcPr>
          <w:p w14:paraId="6EFBB0C8" w14:textId="77777777" w:rsidR="00850963" w:rsidRPr="008F2A1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1075</w:t>
            </w:r>
          </w:p>
        </w:tc>
      </w:tr>
      <w:tr w:rsidR="00850963" w14:paraId="0D3F0375" w14:textId="77777777" w:rsidTr="00BA6E48">
        <w:trPr>
          <w:trHeight w:val="277"/>
        </w:trPr>
        <w:tc>
          <w:tcPr>
            <w:tcW w:w="894" w:type="dxa"/>
          </w:tcPr>
          <w:p w14:paraId="1D6F458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50CB441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0FF8CA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06C3D74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225CAB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1EDF33E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73D752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685D99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  <w:gridSpan w:val="2"/>
          </w:tcPr>
          <w:p w14:paraId="77F83EF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994081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0F06E7C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16F637C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EC589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B3EC1C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19BED2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5E56AC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A277E4A" w14:textId="77777777" w:rsidTr="00BA6E48">
        <w:trPr>
          <w:trHeight w:val="204"/>
        </w:trPr>
        <w:tc>
          <w:tcPr>
            <w:tcW w:w="10116" w:type="dxa"/>
            <w:gridSpan w:val="17"/>
            <w:vAlign w:val="center"/>
          </w:tcPr>
          <w:p w14:paraId="45744FD5" w14:textId="77777777" w:rsidR="00850963" w:rsidRPr="00D017C4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Flags</w:t>
            </w:r>
          </w:p>
        </w:tc>
      </w:tr>
      <w:tr w:rsidR="00850963" w14:paraId="702BB544" w14:textId="77777777" w:rsidTr="00BA6E48">
        <w:trPr>
          <w:trHeight w:val="581"/>
        </w:trPr>
        <w:tc>
          <w:tcPr>
            <w:tcW w:w="5058" w:type="dxa"/>
            <w:gridSpan w:val="9"/>
            <w:vAlign w:val="center"/>
          </w:tcPr>
          <w:p w14:paraId="7824A389" w14:textId="77777777" w:rsidR="00850963" w:rsidRPr="00693B17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5058" w:type="dxa"/>
            <w:gridSpan w:val="8"/>
            <w:vAlign w:val="center"/>
          </w:tcPr>
          <w:p w14:paraId="30A2C9FD" w14:textId="77777777" w:rsidR="00850963" w:rsidRPr="00693B17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850963" w14:paraId="58A2725F" w14:textId="77777777" w:rsidTr="00BA6E48">
        <w:trPr>
          <w:trHeight w:val="581"/>
        </w:trPr>
        <w:tc>
          <w:tcPr>
            <w:tcW w:w="5058" w:type="dxa"/>
            <w:gridSpan w:val="9"/>
            <w:vAlign w:val="center"/>
          </w:tcPr>
          <w:p w14:paraId="57D5E10C" w14:textId="77777777" w:rsidR="00850963" w:rsidRPr="00D017C4" w:rsidRDefault="00850963" w:rsidP="00BA6E48">
            <w:pPr>
              <w:jc w:val="center"/>
              <w:rPr>
                <w:lang w:val="en-US"/>
              </w:rPr>
            </w:pPr>
            <w:r>
              <w:t>0/</w:t>
            </w:r>
            <w:r>
              <w:rPr>
                <w:lang w:val="en-US"/>
              </w:rPr>
              <w:t>0xFF</w:t>
            </w:r>
          </w:p>
        </w:tc>
        <w:tc>
          <w:tcPr>
            <w:tcW w:w="5058" w:type="dxa"/>
            <w:gridSpan w:val="8"/>
            <w:vAlign w:val="center"/>
          </w:tcPr>
          <w:p w14:paraId="43276034" w14:textId="77777777" w:rsidR="00850963" w:rsidRPr="00D017C4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6B0A8B4A" w14:textId="77777777" w:rsidR="00850963" w:rsidRDefault="00850963" w:rsidP="00850963">
      <w:pPr>
        <w:ind w:left="-142" w:right="-143" w:hanging="425"/>
      </w:pPr>
    </w:p>
    <w:p w14:paraId="0E8E7B7D" w14:textId="77777777" w:rsidR="00850963" w:rsidRPr="00693B17" w:rsidRDefault="00850963" w:rsidP="00850963">
      <w:pPr>
        <w:ind w:left="-142" w:right="-143" w:hanging="425"/>
      </w:pPr>
      <w:r>
        <w:t>Если было превышение длины (</w:t>
      </w:r>
      <w:r>
        <w:rPr>
          <w:lang w:val="en-US"/>
        </w:rPr>
        <w:t>len</w:t>
      </w:r>
      <w:r w:rsidRPr="00D017C4">
        <w:t xml:space="preserve">) </w:t>
      </w:r>
      <w:r>
        <w:t xml:space="preserve">то в </w:t>
      </w:r>
      <w:r>
        <w:rPr>
          <w:lang w:val="en-US"/>
        </w:rPr>
        <w:t>Error</w:t>
      </w:r>
      <w:r w:rsidRPr="00693B17">
        <w:t xml:space="preserve"> </w:t>
      </w:r>
      <w:r>
        <w:rPr>
          <w:lang w:val="en-US"/>
        </w:rPr>
        <w:t>Flag</w:t>
      </w:r>
      <w:r>
        <w:t xml:space="preserve"> будет записано </w:t>
      </w:r>
      <w:r w:rsidRPr="00693B17">
        <w:t>0</w:t>
      </w:r>
      <w:r>
        <w:rPr>
          <w:lang w:val="en-US"/>
        </w:rPr>
        <w:t>xFF</w:t>
      </w:r>
      <w:r>
        <w:t>. Данные отправлены не будут.</w:t>
      </w:r>
    </w:p>
    <w:p w14:paraId="0B242994" w14:textId="77777777" w:rsidR="00850963" w:rsidRDefault="00850963" w:rsidP="00850963">
      <w:pPr>
        <w:ind w:left="-142" w:right="-143" w:hanging="425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14:paraId="055BCAF7" w14:textId="77777777" w:rsidR="00850963" w:rsidRDefault="00850963" w:rsidP="00850963">
      <w:pPr>
        <w:ind w:left="-142" w:right="-143" w:hanging="425"/>
      </w:pPr>
    </w:p>
    <w:p w14:paraId="2D86220D" w14:textId="77777777" w:rsidR="00850963" w:rsidRDefault="00850963" w:rsidP="00850963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707"/>
        <w:gridCol w:w="565"/>
        <w:gridCol w:w="567"/>
        <w:gridCol w:w="721"/>
        <w:gridCol w:w="576"/>
        <w:gridCol w:w="565"/>
        <w:gridCol w:w="552"/>
        <w:gridCol w:w="668"/>
        <w:gridCol w:w="565"/>
        <w:gridCol w:w="565"/>
        <w:gridCol w:w="565"/>
        <w:gridCol w:w="564"/>
        <w:gridCol w:w="575"/>
        <w:gridCol w:w="575"/>
        <w:gridCol w:w="1043"/>
      </w:tblGrid>
      <w:tr w:rsidR="00850963" w:rsidRPr="00A5541A" w14:paraId="40BA4796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0DD508AB" w14:textId="77777777" w:rsidR="00850963" w:rsidRPr="00A67154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1076</w:t>
            </w:r>
          </w:p>
        </w:tc>
      </w:tr>
      <w:tr w:rsidR="00850963" w14:paraId="31A0617D" w14:textId="77777777" w:rsidTr="00BA6E48">
        <w:trPr>
          <w:trHeight w:val="277"/>
        </w:trPr>
        <w:tc>
          <w:tcPr>
            <w:tcW w:w="743" w:type="dxa"/>
          </w:tcPr>
          <w:p w14:paraId="4559199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7" w:type="dxa"/>
          </w:tcPr>
          <w:p w14:paraId="06367B8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732D0E0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228020A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28714EC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1DE722C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472DC5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" w:type="dxa"/>
          </w:tcPr>
          <w:p w14:paraId="4200478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14:paraId="1FC3E9D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39EDDB7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7509CE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143F512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5C183C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28D2E87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3E2D8A1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7417017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0AD1925" w14:textId="77777777" w:rsidTr="00BA6E48">
        <w:trPr>
          <w:trHeight w:val="204"/>
        </w:trPr>
        <w:tc>
          <w:tcPr>
            <w:tcW w:w="4996" w:type="dxa"/>
            <w:gridSpan w:val="8"/>
            <w:vAlign w:val="center"/>
          </w:tcPr>
          <w:p w14:paraId="70C8CCDA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120" w:type="dxa"/>
            <w:gridSpan w:val="8"/>
            <w:vAlign w:val="center"/>
          </w:tcPr>
          <w:p w14:paraId="6267BC3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Data[2]</w:t>
            </w:r>
          </w:p>
        </w:tc>
      </w:tr>
      <w:tr w:rsidR="00850963" w14:paraId="682FF629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BAA87FE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04EF341E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6966" w14:textId="77777777" w:rsidR="00850963" w:rsidRPr="00A5541A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1139</w:t>
            </w:r>
          </w:p>
        </w:tc>
      </w:tr>
      <w:tr w:rsidR="00850963" w14:paraId="3CA3492E" w14:textId="77777777" w:rsidTr="00BA6E48">
        <w:trPr>
          <w:trHeight w:val="277"/>
        </w:trPr>
        <w:tc>
          <w:tcPr>
            <w:tcW w:w="743" w:type="dxa"/>
          </w:tcPr>
          <w:p w14:paraId="67AF100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7" w:type="dxa"/>
          </w:tcPr>
          <w:p w14:paraId="4205DD8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14:paraId="7610D58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7EDD0A3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14:paraId="00DEB0C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7A30D4C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14:paraId="3E5FB44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" w:type="dxa"/>
          </w:tcPr>
          <w:p w14:paraId="7892FE7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14:paraId="3A385DA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14:paraId="1F6D2AB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14:paraId="3A0D0C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14:paraId="21ADBEF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2183041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14:paraId="3A3F8B7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32D724A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14:paraId="02A630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7C66910" w14:textId="77777777" w:rsidTr="00BA6E48">
        <w:trPr>
          <w:trHeight w:val="204"/>
        </w:trPr>
        <w:tc>
          <w:tcPr>
            <w:tcW w:w="4996" w:type="dxa"/>
            <w:gridSpan w:val="8"/>
            <w:vAlign w:val="center"/>
          </w:tcPr>
          <w:p w14:paraId="5F3B3D4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Data[126]</w:t>
            </w:r>
          </w:p>
        </w:tc>
        <w:tc>
          <w:tcPr>
            <w:tcW w:w="5120" w:type="dxa"/>
            <w:gridSpan w:val="8"/>
            <w:vAlign w:val="center"/>
          </w:tcPr>
          <w:p w14:paraId="7EA9EBC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Data[127]</w:t>
            </w:r>
          </w:p>
        </w:tc>
      </w:tr>
      <w:tr w:rsidR="00850963" w14:paraId="6FC1B310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1B960C1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4FF5CD4" w14:textId="77777777" w:rsidR="00850963" w:rsidRPr="00202F7E" w:rsidRDefault="00850963" w:rsidP="00850963">
      <w:pPr>
        <w:ind w:left="-142" w:right="-143" w:hanging="425"/>
        <w:rPr>
          <w:lang w:val="en-US"/>
        </w:rPr>
      </w:pPr>
    </w:p>
    <w:p w14:paraId="03992023" w14:textId="77777777" w:rsidR="00850963" w:rsidRDefault="00850963" w:rsidP="00850963">
      <w:pPr>
        <w:ind w:left="-142" w:right="-143" w:hanging="425"/>
      </w:pPr>
      <w:r>
        <w:rPr>
          <w:lang w:val="en-US"/>
        </w:rPr>
        <w:t>Data</w:t>
      </w:r>
      <w:r w:rsidRPr="00E43F4D">
        <w:t xml:space="preserve">[]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r>
        <w:rPr>
          <w:lang w:val="en-US"/>
        </w:rPr>
        <w:t>len</w:t>
      </w:r>
      <w:r w:rsidRPr="00D720A1">
        <w:t xml:space="preserve">. </w:t>
      </w:r>
    </w:p>
    <w:p w14:paraId="2472A094" w14:textId="77777777" w:rsidR="00850963" w:rsidRPr="00C85CF6" w:rsidRDefault="00850963" w:rsidP="00850963">
      <w:pPr>
        <w:ind w:left="-142" w:right="-143" w:hanging="425"/>
      </w:pPr>
      <w:r w:rsidRPr="00A67154">
        <w:br w:type="column"/>
      </w:r>
      <w:r>
        <w:lastRenderedPageBreak/>
        <w:t xml:space="preserve">Регистры настроек </w:t>
      </w:r>
      <w:r>
        <w:rPr>
          <w:lang w:val="en-US"/>
        </w:rPr>
        <w:t>UART</w:t>
      </w:r>
      <w:r>
        <w:t>1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4615ED5B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5C871AA4" w14:textId="77777777" w:rsidR="00850963" w:rsidRPr="00C85CF6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</w:t>
            </w:r>
            <w:r>
              <w:t>140</w:t>
            </w:r>
          </w:p>
        </w:tc>
      </w:tr>
      <w:tr w:rsidR="00850963" w14:paraId="55C86E33" w14:textId="77777777" w:rsidTr="00BA6E48">
        <w:trPr>
          <w:trHeight w:val="277"/>
        </w:trPr>
        <w:tc>
          <w:tcPr>
            <w:tcW w:w="894" w:type="dxa"/>
          </w:tcPr>
          <w:p w14:paraId="523F857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9F0E68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9C9766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0D03CB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FB4FBA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D27666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B9129F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B0364F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C45EE3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1D17A1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C44CB3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5634220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2909F70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E569FE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C4080D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19C572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34ABB02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05387E1C" w14:textId="77777777" w:rsidR="00850963" w:rsidRPr="00C85CF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096BABCD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4F51677" w14:textId="77777777" w:rsidR="00850963" w:rsidRPr="00693B17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2AA7F6A" w14:textId="77777777" w:rsidR="00850963" w:rsidRPr="00595BCC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  <w:r>
        <w:rPr>
          <w:lang w:val="en-US"/>
        </w:rPr>
        <w:t xml:space="preserve">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6A425981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1E6B1DD" w14:textId="77777777" w:rsidR="00850963" w:rsidRPr="00C85CF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</w:t>
            </w:r>
            <w:r>
              <w:t>14</w:t>
            </w:r>
            <w:r>
              <w:rPr>
                <w:lang w:val="en-US"/>
              </w:rPr>
              <w:t>1</w:t>
            </w:r>
          </w:p>
        </w:tc>
      </w:tr>
      <w:tr w:rsidR="00850963" w14:paraId="069D8366" w14:textId="77777777" w:rsidTr="00BA6E48">
        <w:trPr>
          <w:trHeight w:val="277"/>
        </w:trPr>
        <w:tc>
          <w:tcPr>
            <w:tcW w:w="894" w:type="dxa"/>
          </w:tcPr>
          <w:p w14:paraId="0E70A22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12086D8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685FC8C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3DA7A07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2C2D07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6C42EA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0F3EE38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AABC5F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AD5EA8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93CCA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201F340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81BD91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F6349E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F17E06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208274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DD6DB0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61EE2AB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63C6A117" w14:textId="77777777" w:rsidR="00850963" w:rsidRPr="00C85CF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850963" w14:paraId="3A5D11F5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9EAA8DD" w14:textId="77777777" w:rsidR="00850963" w:rsidRPr="00693B17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  <w:tr w:rsidR="00850963" w:rsidRPr="00A5541A" w14:paraId="0F4A97DA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BE98" w14:textId="77777777" w:rsidR="00850963" w:rsidRPr="00C85CF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1</w:t>
            </w:r>
            <w:r w:rsidRPr="00C85CF6">
              <w:rPr>
                <w:lang w:val="en-US"/>
              </w:rPr>
              <w:t>14</w:t>
            </w:r>
            <w:r>
              <w:rPr>
                <w:lang w:val="en-US"/>
              </w:rPr>
              <w:t>2</w:t>
            </w:r>
          </w:p>
        </w:tc>
      </w:tr>
      <w:tr w:rsidR="00850963" w14:paraId="2DE6274F" w14:textId="77777777" w:rsidTr="00BA6E48">
        <w:trPr>
          <w:trHeight w:val="277"/>
        </w:trPr>
        <w:tc>
          <w:tcPr>
            <w:tcW w:w="894" w:type="dxa"/>
          </w:tcPr>
          <w:p w14:paraId="3BB0366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222D2D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3CFF9DB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3552F31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4A4573C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576933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0FBB37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3201B4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1C2ED6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E1A38E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F05970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480190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714DC6F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FD6B0E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A4D1FD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CACB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8ED2380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17ECF8C" w14:textId="77777777" w:rsidR="00850963" w:rsidRPr="00C85CF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850963" w14:paraId="043CF499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2C779FDF" w14:textId="77777777" w:rsidR="00850963" w:rsidRPr="00693B17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</w:tbl>
    <w:p w14:paraId="3180491B" w14:textId="77777777" w:rsidR="00850963" w:rsidRDefault="00850963" w:rsidP="00850963">
      <w:pPr>
        <w:ind w:left="-142" w:right="-143" w:hanging="425"/>
      </w:pPr>
    </w:p>
    <w:p w14:paraId="21815B24" w14:textId="77777777" w:rsidR="00850963" w:rsidRPr="00595BCC" w:rsidRDefault="00850963" w:rsidP="00850963">
      <w:pPr>
        <w:ind w:left="-142" w:right="-143" w:hanging="425"/>
        <w:rPr>
          <w:lang w:val="en-US"/>
        </w:rPr>
      </w:pPr>
    </w:p>
    <w:p w14:paraId="7A922EBE" w14:textId="77777777" w:rsidR="00850963" w:rsidRPr="00A67154" w:rsidRDefault="00850963" w:rsidP="00850963">
      <w:pPr>
        <w:ind w:left="-142" w:right="-143" w:hanging="425"/>
      </w:pPr>
    </w:p>
    <w:p w14:paraId="551837D7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r w:rsidRPr="00D720A1">
        <w:rPr>
          <w:lang w:val="en-US"/>
        </w:rPr>
        <w:t>uart</w:t>
      </w:r>
      <w:r w:rsidRPr="00E43F4D">
        <w:t>_</w:t>
      </w:r>
      <w:r w:rsidRPr="00D720A1">
        <w:rPr>
          <w:lang w:val="en-US"/>
        </w:rPr>
        <w:t>recive</w:t>
      </w:r>
      <w:r w:rsidRPr="00E43F4D">
        <w:t>_</w:t>
      </w:r>
      <w:r w:rsidRPr="00D720A1">
        <w:rPr>
          <w:lang w:val="en-US"/>
        </w:rPr>
        <w:t>struct</w:t>
      </w:r>
      <w:r w:rsidRPr="00E43F4D">
        <w:t>;</w:t>
      </w:r>
    </w:p>
    <w:p w14:paraId="1D232706" w14:textId="77777777" w:rsidR="00850963" w:rsidRPr="00E43F4D" w:rsidRDefault="00850963" w:rsidP="00850963">
      <w:pPr>
        <w:ind w:left="-142" w:right="-143" w:hanging="425"/>
      </w:pPr>
      <w:r>
        <w:rPr>
          <w:lang w:val="en-US"/>
        </w:rPr>
        <w:t>scaler</w:t>
      </w:r>
      <w:r w:rsidRPr="00E43F4D">
        <w:t xml:space="preserve"> – </w:t>
      </w:r>
      <w:r>
        <w:t>резерв</w:t>
      </w:r>
    </w:p>
    <w:p w14:paraId="689CC494" w14:textId="77777777" w:rsidR="00850963" w:rsidRPr="00E43F4D" w:rsidRDefault="00850963" w:rsidP="00850963">
      <w:pPr>
        <w:ind w:left="-142" w:right="-143" w:hanging="425"/>
      </w:pPr>
      <w:r>
        <w:rPr>
          <w:lang w:val="en-US"/>
        </w:rPr>
        <w:t>start</w:t>
      </w:r>
      <w:r w:rsidRPr="00E43F4D">
        <w:t xml:space="preserve"> – </w:t>
      </w:r>
      <w:r>
        <w:t>резерв</w:t>
      </w:r>
    </w:p>
    <w:p w14:paraId="612E52D5" w14:textId="77777777" w:rsidR="00850963" w:rsidRDefault="00850963" w:rsidP="00850963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r>
        <w:rPr>
          <w:lang w:val="en-US"/>
        </w:rPr>
        <w:t>ptr</w:t>
      </w:r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14:paraId="492C92E4" w14:textId="77777777" w:rsidR="00850963" w:rsidRPr="00E43F4D" w:rsidRDefault="00850963" w:rsidP="00850963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14:paraId="4E0C02AE" w14:textId="77777777" w:rsidR="00850963" w:rsidRPr="00D720A1" w:rsidRDefault="00850963" w:rsidP="00850963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14:paraId="3DCF9C7C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typedef</w:t>
      </w:r>
      <w:r w:rsidRPr="00E43F4D">
        <w:t xml:space="preserve"> </w:t>
      </w:r>
      <w:r w:rsidRPr="00D720A1">
        <w:rPr>
          <w:lang w:val="en-US"/>
        </w:rPr>
        <w:t>struct</w:t>
      </w:r>
    </w:p>
    <w:p w14:paraId="60B321A1" w14:textId="77777777" w:rsidR="00850963" w:rsidRPr="00850963" w:rsidRDefault="00850963" w:rsidP="00850963">
      <w:pPr>
        <w:ind w:left="-142" w:right="-143" w:hanging="425"/>
        <w:rPr>
          <w:lang w:val="en-US"/>
        </w:rPr>
      </w:pPr>
      <w:r w:rsidRPr="00850963">
        <w:rPr>
          <w:lang w:val="en-US"/>
        </w:rPr>
        <w:t>{</w:t>
      </w:r>
    </w:p>
    <w:p w14:paraId="531DFC7F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850963">
        <w:rPr>
          <w:lang w:val="en-US"/>
        </w:rPr>
        <w:tab/>
      </w:r>
      <w:r w:rsidRPr="00D720A1">
        <w:rPr>
          <w:lang w:val="en-US"/>
        </w:rPr>
        <w:t>uint16_t scaler;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//+0</w:t>
      </w:r>
    </w:p>
    <w:p w14:paraId="406C7A44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>
        <w:rPr>
          <w:lang w:val="en-US"/>
        </w:rPr>
        <w:tab/>
      </w:r>
      <w:r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14:paraId="1C9B4C49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>
        <w:rPr>
          <w:lang w:val="en-US"/>
        </w:rPr>
        <w:tab/>
        <w:t>// +4bytes // +2regs</w:t>
      </w:r>
    </w:p>
    <w:p w14:paraId="0CCA4E3C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LOW_WORDlenght;</w:t>
      </w:r>
      <w:r>
        <w:rPr>
          <w:lang w:val="en-US"/>
        </w:rPr>
        <w:tab/>
        <w:t>//+6 bytes  // +3 regs</w:t>
      </w:r>
    </w:p>
    <w:p w14:paraId="482812BD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lastRenderedPageBreak/>
        <w:tab/>
        <w:t>uint16_t HIGH_WORDlenght;</w:t>
      </w:r>
      <w:r>
        <w:rPr>
          <w:lang w:val="en-US"/>
        </w:rPr>
        <w:tab/>
        <w:t>//+8 bytes  // +4 regs</w:t>
      </w:r>
    </w:p>
    <w:p w14:paraId="4463A651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>
        <w:rPr>
          <w:lang w:val="en-US"/>
        </w:rPr>
        <w:tab/>
      </w:r>
      <w:r>
        <w:rPr>
          <w:lang w:val="en-US"/>
        </w:rPr>
        <w:tab/>
        <w:t>//+10 bytes // +5 regs</w:t>
      </w:r>
      <w:r>
        <w:rPr>
          <w:lang w:val="en-US"/>
        </w:rPr>
        <w:tab/>
      </w:r>
      <w:r>
        <w:rPr>
          <w:lang w:val="en-US"/>
        </w:rPr>
        <w:tab/>
      </w:r>
    </w:p>
    <w:p w14:paraId="3DF03A1B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>
        <w:rPr>
          <w:lang w:val="en-US"/>
        </w:rPr>
        <w:tab/>
        <w:t>//+12 bytes //+6 regs</w:t>
      </w:r>
    </w:p>
    <w:p w14:paraId="43F1FEFE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>
        <w:rPr>
          <w:lang w:val="en-US"/>
        </w:rPr>
        <w:tab/>
      </w:r>
      <w:r>
        <w:rPr>
          <w:lang w:val="en-US"/>
        </w:rPr>
        <w:tab/>
        <w:t>//+14 bytes //+7 regs</w:t>
      </w:r>
    </w:p>
    <w:p w14:paraId="35D0204E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>
        <w:rPr>
          <w:lang w:val="en-US"/>
        </w:rPr>
        <w:tab/>
      </w:r>
      <w:r>
        <w:rPr>
          <w:lang w:val="en-US"/>
        </w:rPr>
        <w:tab/>
        <w:t>//+16 bytes //+8 regs</w:t>
      </w:r>
    </w:p>
    <w:p w14:paraId="0C741580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14:paraId="5C6975B6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14:paraId="54D5B962" w14:textId="77777777" w:rsidR="00850963" w:rsidRPr="00D720A1" w:rsidRDefault="00850963" w:rsidP="00850963">
      <w:pPr>
        <w:ind w:left="-142" w:right="-143" w:hanging="425"/>
        <w:rPr>
          <w:lang w:val="en-US"/>
        </w:rPr>
      </w:pPr>
      <w:r w:rsidRPr="00D720A1">
        <w:rPr>
          <w:lang w:val="en-US"/>
        </w:rPr>
        <w:t>type_uart_setting_struct;</w:t>
      </w:r>
    </w:p>
    <w:p w14:paraId="2635BE84" w14:textId="77777777" w:rsidR="00850963" w:rsidRPr="00E43F4D" w:rsidRDefault="00850963" w:rsidP="00850963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14:paraId="76DAA697" w14:textId="77777777" w:rsidR="00850963" w:rsidRPr="00785053" w:rsidRDefault="00850963" w:rsidP="00850963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соответственно чтобы получить 32 битный регистр, нужно записать два регистра </w:t>
      </w:r>
      <w:r>
        <w:rPr>
          <w:lang w:val="en-US"/>
        </w:rPr>
        <w:t>Modbus</w:t>
      </w:r>
    </w:p>
    <w:p w14:paraId="3D35EA7D" w14:textId="77777777" w:rsidR="00850963" w:rsidRDefault="00850963" w:rsidP="00850963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14:paraId="58718C29" w14:textId="77777777" w:rsidR="00850963" w:rsidRPr="00785053" w:rsidRDefault="00850963" w:rsidP="00850963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мк.</w:t>
      </w:r>
    </w:p>
    <w:p w14:paraId="171AD711" w14:textId="77777777" w:rsidR="00850963" w:rsidRDefault="00850963" w:rsidP="00850963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r>
        <w:t>баудрейт 28800/57600/115200 и тд. Можно выставить любой кроме 0. При записи 0,будут установлены значения по умолчанию.</w:t>
      </w:r>
    </w:p>
    <w:p w14:paraId="7BB9564D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WORDlenght</w:t>
      </w:r>
      <w:r w:rsidRPr="00E43F4D">
        <w:t xml:space="preserve"> – </w:t>
      </w:r>
    </w:p>
    <w:p w14:paraId="1030D1D8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STOPBITS</w:t>
      </w:r>
      <w:r w:rsidRPr="00E43F4D">
        <w:t xml:space="preserve"> – </w:t>
      </w:r>
    </w:p>
    <w:p w14:paraId="3BEF0756" w14:textId="77777777" w:rsidR="00850963" w:rsidRPr="00E43F4D" w:rsidRDefault="00850963" w:rsidP="00850963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14:paraId="5BF94D1A" w14:textId="77777777" w:rsidR="00850963" w:rsidRDefault="00850963" w:rsidP="00850963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14:paraId="060FB6A4" w14:textId="77777777" w:rsidR="00850963" w:rsidRDefault="00850963" w:rsidP="00850963">
      <w:pPr>
        <w:ind w:left="-142" w:right="-143" w:hanging="425"/>
      </w:pPr>
      <w:r>
        <w:br w:type="column"/>
      </w:r>
    </w:p>
    <w:p w14:paraId="23DE5D0A" w14:textId="77777777" w:rsidR="00850963" w:rsidRPr="00E43F4D" w:rsidRDefault="00850963" w:rsidP="00850963">
      <w:pPr>
        <w:ind w:left="-142" w:right="-143" w:hanging="425"/>
      </w:pPr>
      <w:r>
        <w:rPr>
          <w:lang w:val="en-US"/>
        </w:rPr>
        <w:t>GPIO</w:t>
      </w:r>
    </w:p>
    <w:p w14:paraId="24A40999" w14:textId="77777777" w:rsidR="00850963" w:rsidRDefault="00850963" w:rsidP="00850963">
      <w:pPr>
        <w:ind w:left="-142" w:right="-143" w:hanging="425"/>
      </w:pPr>
      <w:r>
        <w:t xml:space="preserve">На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14:paraId="4410F891" w14:textId="77777777" w:rsidR="00850963" w:rsidRPr="008F2A1D" w:rsidRDefault="00850963" w:rsidP="00850963">
      <w:pPr>
        <w:ind w:left="-142" w:right="-143" w:hanging="425"/>
      </w:pPr>
      <w:r>
        <w:t>Регистры</w:t>
      </w:r>
      <w:r w:rsidRPr="008F2A1D">
        <w:t xml:space="preserve"> </w:t>
      </w:r>
      <w:r>
        <w:t>настройки</w:t>
      </w:r>
      <w:r w:rsidRPr="008F2A1D">
        <w:t xml:space="preserve"> </w:t>
      </w:r>
      <w:r>
        <w:rPr>
          <w:lang w:val="en-US"/>
        </w:rPr>
        <w:t>GPIO</w:t>
      </w:r>
      <w:r w:rsidRPr="008F2A1D">
        <w:t xml:space="preserve">. </w:t>
      </w:r>
    </w:p>
    <w:p w14:paraId="5A1C9F2D" w14:textId="77777777" w:rsidR="00850963" w:rsidRPr="008F2A1D" w:rsidRDefault="00850963" w:rsidP="00850963">
      <w:pPr>
        <w:ind w:left="-142" w:right="-143" w:hanging="425"/>
      </w:pPr>
      <w:r>
        <w:t xml:space="preserve">Для того чтобы обновить конфигурацию </w:t>
      </w:r>
      <w:r>
        <w:rPr>
          <w:lang w:val="en-US"/>
        </w:rPr>
        <w:t>GPIO</w:t>
      </w:r>
      <w:r w:rsidRPr="00A5541A">
        <w:t xml:space="preserve"> </w:t>
      </w:r>
      <w:r>
        <w:t>необходимо записать 0</w:t>
      </w:r>
      <w:r>
        <w:rPr>
          <w:lang w:val="en-US"/>
        </w:rPr>
        <w:t>x</w:t>
      </w:r>
      <w:r w:rsidRPr="005B5487">
        <w:t xml:space="preserve">1 </w:t>
      </w:r>
      <w:r>
        <w:t xml:space="preserve">в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  <w:r w:rsidRPr="008F2A1D">
        <w:t xml:space="preserve">. </w:t>
      </w:r>
      <w:r>
        <w:t>После обновления будет сброшен в 0.</w:t>
      </w:r>
    </w:p>
    <w:p w14:paraId="17136CA6" w14:textId="77777777" w:rsidR="00850963" w:rsidRDefault="00850963" w:rsidP="00850963">
      <w:pPr>
        <w:ind w:left="-142" w:right="-143" w:hanging="425"/>
      </w:pPr>
      <w:r>
        <w:rPr>
          <w:lang w:val="en-US"/>
        </w:rPr>
        <w:t>Init</w:t>
      </w:r>
      <w:r>
        <w:t>_</w:t>
      </w:r>
      <w:r>
        <w:rPr>
          <w:lang w:val="en-US"/>
        </w:rPr>
        <w:t>flag</w:t>
      </w:r>
      <w:r w:rsidRPr="009265C0">
        <w:t xml:space="preserve"> </w:t>
      </w:r>
      <w:r>
        <w:t xml:space="preserve">в регистре 1059 </w:t>
      </w:r>
      <w:r w:rsidRPr="009265C0">
        <w:t>изменяет свое значение с 0 на 1 после завершения инициализации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317"/>
        <w:gridCol w:w="299"/>
        <w:gridCol w:w="326"/>
        <w:gridCol w:w="297"/>
        <w:gridCol w:w="328"/>
        <w:gridCol w:w="291"/>
        <w:gridCol w:w="334"/>
        <w:gridCol w:w="394"/>
        <w:gridCol w:w="298"/>
        <w:gridCol w:w="327"/>
        <w:gridCol w:w="305"/>
        <w:gridCol w:w="320"/>
        <w:gridCol w:w="321"/>
        <w:gridCol w:w="387"/>
        <w:gridCol w:w="238"/>
        <w:gridCol w:w="457"/>
        <w:gridCol w:w="216"/>
        <w:gridCol w:w="216"/>
        <w:gridCol w:w="360"/>
        <w:gridCol w:w="216"/>
        <w:gridCol w:w="418"/>
        <w:gridCol w:w="457"/>
        <w:gridCol w:w="216"/>
        <w:gridCol w:w="409"/>
        <w:gridCol w:w="216"/>
        <w:gridCol w:w="410"/>
        <w:gridCol w:w="216"/>
        <w:gridCol w:w="437"/>
        <w:gridCol w:w="216"/>
        <w:gridCol w:w="551"/>
      </w:tblGrid>
      <w:tr w:rsidR="00850963" w14:paraId="153FF617" w14:textId="77777777" w:rsidTr="00BA6E48">
        <w:trPr>
          <w:trHeight w:val="172"/>
        </w:trPr>
        <w:tc>
          <w:tcPr>
            <w:tcW w:w="1011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D3FA" w14:textId="77777777" w:rsidR="00850963" w:rsidRPr="00B1420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10</w:t>
            </w:r>
            <w:r>
              <w:t>59</w:t>
            </w:r>
          </w:p>
        </w:tc>
      </w:tr>
      <w:tr w:rsidR="00850963" w14:paraId="2B338BE7" w14:textId="77777777" w:rsidTr="00BA6E48">
        <w:trPr>
          <w:trHeight w:val="277"/>
        </w:trPr>
        <w:tc>
          <w:tcPr>
            <w:tcW w:w="582" w:type="dxa"/>
          </w:tcPr>
          <w:p w14:paraId="51D082C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473615D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00F185A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4CA0D3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50EEDB6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7664CFF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148B421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3D738D3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0" w:type="dxa"/>
            <w:gridSpan w:val="4"/>
          </w:tcPr>
          <w:p w14:paraId="14FDC33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  <w:gridSpan w:val="2"/>
          </w:tcPr>
          <w:p w14:paraId="6637B47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0213AAC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478C455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6B4C6C9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6DEF2C8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0B8D30E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429A0E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C2F09F5" w14:textId="77777777" w:rsidTr="00BA6E48">
        <w:trPr>
          <w:trHeight w:val="204"/>
        </w:trPr>
        <w:tc>
          <w:tcPr>
            <w:tcW w:w="8994" w:type="dxa"/>
            <w:gridSpan w:val="29"/>
            <w:vAlign w:val="center"/>
          </w:tcPr>
          <w:p w14:paraId="738AD55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22" w:type="dxa"/>
            <w:gridSpan w:val="2"/>
            <w:vAlign w:val="center"/>
          </w:tcPr>
          <w:p w14:paraId="30273BD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850963" w14:paraId="39F20E13" w14:textId="77777777" w:rsidTr="00BA6E48">
        <w:trPr>
          <w:trHeight w:val="581"/>
        </w:trPr>
        <w:tc>
          <w:tcPr>
            <w:tcW w:w="8994" w:type="dxa"/>
            <w:gridSpan w:val="29"/>
            <w:vAlign w:val="center"/>
          </w:tcPr>
          <w:p w14:paraId="639DE2F4" w14:textId="77777777" w:rsidR="00850963" w:rsidRDefault="00850963" w:rsidP="00BA6E48">
            <w:pPr>
              <w:jc w:val="center"/>
            </w:pPr>
          </w:p>
        </w:tc>
        <w:tc>
          <w:tcPr>
            <w:tcW w:w="1122" w:type="dxa"/>
            <w:gridSpan w:val="2"/>
            <w:vAlign w:val="center"/>
          </w:tcPr>
          <w:p w14:paraId="3B189AA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6AC5A605" w14:textId="77777777" w:rsidTr="00BA6E48">
        <w:trPr>
          <w:trHeight w:val="172"/>
        </w:trPr>
        <w:tc>
          <w:tcPr>
            <w:tcW w:w="10116" w:type="dxa"/>
            <w:gridSpan w:val="31"/>
            <w:vAlign w:val="center"/>
          </w:tcPr>
          <w:p w14:paraId="1612D016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1060</w:t>
            </w:r>
          </w:p>
        </w:tc>
      </w:tr>
      <w:tr w:rsidR="00850963" w14:paraId="2D85200D" w14:textId="77777777" w:rsidTr="00BA6E48">
        <w:trPr>
          <w:trHeight w:val="277"/>
        </w:trPr>
        <w:tc>
          <w:tcPr>
            <w:tcW w:w="582" w:type="dxa"/>
          </w:tcPr>
          <w:p w14:paraId="3B7EF9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11304B4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04C3F5D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6CBB5B9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6AB6E22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050E50D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113F8F0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4E5E303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14:paraId="0E6BBA4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3"/>
          </w:tcPr>
          <w:p w14:paraId="55D697B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2486A0A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5BCE968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1F7109F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4E99060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5F8A041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4CCB478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CB5DD6F" w14:textId="77777777" w:rsidTr="00BA6E48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672B6A29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Data_updater(scaler)</w:t>
            </w:r>
          </w:p>
        </w:tc>
        <w:tc>
          <w:tcPr>
            <w:tcW w:w="7838" w:type="dxa"/>
            <w:gridSpan w:val="24"/>
            <w:vAlign w:val="center"/>
          </w:tcPr>
          <w:p w14:paraId="0794A62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10BA55DA" w14:textId="77777777" w:rsidTr="00BA6E48">
        <w:trPr>
          <w:trHeight w:val="204"/>
        </w:trPr>
        <w:tc>
          <w:tcPr>
            <w:tcW w:w="2278" w:type="dxa"/>
            <w:gridSpan w:val="7"/>
            <w:vMerge/>
          </w:tcPr>
          <w:p w14:paraId="17FCD3ED" w14:textId="77777777" w:rsidR="00850963" w:rsidRDefault="00850963" w:rsidP="00BA6E48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14:paraId="595AF47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14:paraId="1160D95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4B7D9D5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2D0AE7AE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1666D17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3"/>
            <w:vAlign w:val="center"/>
          </w:tcPr>
          <w:p w14:paraId="017E47C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14:paraId="649461B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2B750A0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440DEF4E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65A2517C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1F1CED3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33C4674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850963" w14:paraId="6E5891F8" w14:textId="77777777" w:rsidTr="00BA6E48">
        <w:trPr>
          <w:trHeight w:val="581"/>
        </w:trPr>
        <w:tc>
          <w:tcPr>
            <w:tcW w:w="2278" w:type="dxa"/>
            <w:gridSpan w:val="7"/>
            <w:vAlign w:val="center"/>
          </w:tcPr>
          <w:p w14:paraId="577C3DD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82" w:type="dxa"/>
            <w:gridSpan w:val="2"/>
            <w:vAlign w:val="center"/>
          </w:tcPr>
          <w:p w14:paraId="545E7E4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481E998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58F5551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56CE4D4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4376F17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3"/>
            <w:vAlign w:val="center"/>
          </w:tcPr>
          <w:p w14:paraId="451AFC5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374F445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76FE647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1860604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4459546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32072B5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5816661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21CE6B42" w14:textId="77777777" w:rsidTr="00BA6E48">
        <w:trPr>
          <w:trHeight w:val="172"/>
        </w:trPr>
        <w:tc>
          <w:tcPr>
            <w:tcW w:w="10116" w:type="dxa"/>
            <w:gridSpan w:val="31"/>
            <w:vAlign w:val="center"/>
          </w:tcPr>
          <w:p w14:paraId="56E4C7B6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1061</w:t>
            </w:r>
          </w:p>
        </w:tc>
      </w:tr>
      <w:tr w:rsidR="00850963" w14:paraId="05618431" w14:textId="77777777" w:rsidTr="00BA6E48">
        <w:trPr>
          <w:trHeight w:val="277"/>
        </w:trPr>
        <w:tc>
          <w:tcPr>
            <w:tcW w:w="894" w:type="dxa"/>
            <w:gridSpan w:val="2"/>
          </w:tcPr>
          <w:p w14:paraId="06F58A2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14C20FC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73E4FB3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3285913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491FF1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69816AA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4E5AC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1A07A7E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2C10F9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14:paraId="337F5F4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38762D2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8B045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0D665E9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2B48B28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1EF6E5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0D4F90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FAFBC55" w14:textId="77777777" w:rsidTr="00BA6E48">
        <w:trPr>
          <w:trHeight w:val="204"/>
        </w:trPr>
        <w:tc>
          <w:tcPr>
            <w:tcW w:w="10116" w:type="dxa"/>
            <w:gridSpan w:val="31"/>
            <w:vAlign w:val="center"/>
          </w:tcPr>
          <w:p w14:paraId="091903B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038B4412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33D8DC55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21897190" w14:textId="77777777" w:rsidR="00850963" w:rsidRPr="00B0740B" w:rsidRDefault="00850963" w:rsidP="00BA6E48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30D65C22" w14:textId="77777777" w:rsidR="00850963" w:rsidRPr="00B0740B" w:rsidRDefault="00850963" w:rsidP="00BA6E48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2A994E62" w14:textId="77777777" w:rsidR="00850963" w:rsidRPr="00B0740B" w:rsidRDefault="00850963" w:rsidP="00BA6E48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5660CAC2" w14:textId="77777777" w:rsidR="00850963" w:rsidRPr="00B0740B" w:rsidRDefault="00850963" w:rsidP="00BA6E48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5A4F676A" w14:textId="77777777" w:rsidR="00850963" w:rsidRPr="00B0740B" w:rsidRDefault="00850963" w:rsidP="00BA6E48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333F3FC6" w14:textId="77777777" w:rsidR="00850963" w:rsidRPr="00B0740B" w:rsidRDefault="00850963" w:rsidP="00BA6E48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1C7E68D9" w14:textId="77777777" w:rsidR="00850963" w:rsidRPr="00B0740B" w:rsidRDefault="00850963" w:rsidP="00BA6E48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3888FF1C" w14:textId="77777777" w:rsidR="00850963" w:rsidRPr="00B0740B" w:rsidRDefault="00850963" w:rsidP="00BA6E48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3"/>
            <w:vAlign w:val="center"/>
          </w:tcPr>
          <w:p w14:paraId="7AAFAA70" w14:textId="77777777" w:rsidR="00850963" w:rsidRPr="00B0740B" w:rsidRDefault="00850963" w:rsidP="00BA6E48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402A7FA7" w14:textId="77777777" w:rsidR="00850963" w:rsidRPr="00B0740B" w:rsidRDefault="00850963" w:rsidP="00BA6E48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396FF1F9" w14:textId="77777777" w:rsidR="00850963" w:rsidRPr="00B0740B" w:rsidRDefault="00850963" w:rsidP="00BA6E48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16A2C22A" w14:textId="77777777" w:rsidR="00850963" w:rsidRPr="00B0740B" w:rsidRDefault="00850963" w:rsidP="00BA6E48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7CFF7D87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707F8DB0" w14:textId="77777777" w:rsidR="00850963" w:rsidRPr="00B0740B" w:rsidRDefault="00850963" w:rsidP="00BA6E48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686B9DA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3EE21BA2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10BF0F7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CC08F5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52489B6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67FB11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2BB988F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07C720E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D45FCD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1024D9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5066EF8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14:paraId="17FFA97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61531F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362AB49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1F5FA36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330BB0D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628C9B9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473B095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6B47BD13" w14:textId="77777777" w:rsidTr="00BA6E48">
        <w:trPr>
          <w:trHeight w:val="172"/>
        </w:trPr>
        <w:tc>
          <w:tcPr>
            <w:tcW w:w="10116" w:type="dxa"/>
            <w:gridSpan w:val="31"/>
            <w:vAlign w:val="center"/>
          </w:tcPr>
          <w:p w14:paraId="034AE534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lastRenderedPageBreak/>
              <w:t>Reg num 106</w:t>
            </w:r>
            <w:r>
              <w:t>2</w:t>
            </w:r>
          </w:p>
        </w:tc>
      </w:tr>
      <w:tr w:rsidR="00850963" w14:paraId="39C56B58" w14:textId="77777777" w:rsidTr="00BA6E48">
        <w:trPr>
          <w:trHeight w:val="277"/>
        </w:trPr>
        <w:tc>
          <w:tcPr>
            <w:tcW w:w="894" w:type="dxa"/>
            <w:gridSpan w:val="2"/>
          </w:tcPr>
          <w:p w14:paraId="3A2D832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7F0D6CA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410EE5D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73943D8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190A18E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3369FEE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0464CB7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29DE95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B19762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14:paraId="7AD7D57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5263C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66EFEDA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1D7C4C3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44840D0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18F4B0D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E31062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1D4A06C" w14:textId="77777777" w:rsidTr="00BA6E48">
        <w:trPr>
          <w:trHeight w:val="204"/>
        </w:trPr>
        <w:tc>
          <w:tcPr>
            <w:tcW w:w="10116" w:type="dxa"/>
            <w:gridSpan w:val="31"/>
            <w:vAlign w:val="center"/>
          </w:tcPr>
          <w:p w14:paraId="65B3E7E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5D2C463D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151B33B7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4F9BBD36" w14:textId="77777777" w:rsidR="00850963" w:rsidRPr="00B0740B" w:rsidRDefault="00850963" w:rsidP="00BA6E48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24B69045" w14:textId="77777777" w:rsidR="00850963" w:rsidRPr="00B0740B" w:rsidRDefault="00850963" w:rsidP="00BA6E48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0AC95DC5" w14:textId="77777777" w:rsidR="00850963" w:rsidRPr="00B0740B" w:rsidRDefault="00850963" w:rsidP="00BA6E48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6A1EF29B" w14:textId="77777777" w:rsidR="00850963" w:rsidRPr="00B0740B" w:rsidRDefault="00850963" w:rsidP="00BA6E48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404E0C4F" w14:textId="77777777" w:rsidR="00850963" w:rsidRPr="00B0740B" w:rsidRDefault="00850963" w:rsidP="00BA6E48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0D3B110A" w14:textId="77777777" w:rsidR="00850963" w:rsidRPr="00B0740B" w:rsidRDefault="00850963" w:rsidP="00BA6E48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2E09540C" w14:textId="77777777" w:rsidR="00850963" w:rsidRPr="00B0740B" w:rsidRDefault="00850963" w:rsidP="00BA6E48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36EA18AB" w14:textId="77777777" w:rsidR="00850963" w:rsidRPr="00B0740B" w:rsidRDefault="00850963" w:rsidP="00BA6E48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3"/>
            <w:vAlign w:val="center"/>
          </w:tcPr>
          <w:p w14:paraId="4DC11676" w14:textId="77777777" w:rsidR="00850963" w:rsidRPr="00B0740B" w:rsidRDefault="00850963" w:rsidP="00BA6E48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03878B81" w14:textId="77777777" w:rsidR="00850963" w:rsidRPr="00B0740B" w:rsidRDefault="00850963" w:rsidP="00BA6E48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01FF9727" w14:textId="77777777" w:rsidR="00850963" w:rsidRPr="00B0740B" w:rsidRDefault="00850963" w:rsidP="00BA6E48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45566AFD" w14:textId="77777777" w:rsidR="00850963" w:rsidRPr="00B0740B" w:rsidRDefault="00850963" w:rsidP="00BA6E48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1F53521E" w14:textId="77777777" w:rsidR="00850963" w:rsidRPr="00B0740B" w:rsidRDefault="00850963" w:rsidP="00BA6E48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5A820A16" w14:textId="77777777" w:rsidR="00850963" w:rsidRPr="00B0740B" w:rsidRDefault="00850963" w:rsidP="00BA6E48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49C9C8E1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43AE8C7A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068F7E9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9F7ED9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4762EDC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394809E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1BB01E3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4E83C1C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FAEBA8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D378E5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375C4E4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14:paraId="6B34269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AB8D05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F1E361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50E9E1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CD3FB5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3B5D7B9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0C5C156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0A0FB9FC" w14:textId="77777777" w:rsidTr="00BA6E48">
        <w:trPr>
          <w:trHeight w:val="172"/>
        </w:trPr>
        <w:tc>
          <w:tcPr>
            <w:tcW w:w="10116" w:type="dxa"/>
            <w:gridSpan w:val="31"/>
            <w:vAlign w:val="center"/>
          </w:tcPr>
          <w:p w14:paraId="1A4FFFA9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106</w:t>
            </w:r>
            <w:r>
              <w:t>3</w:t>
            </w:r>
          </w:p>
        </w:tc>
      </w:tr>
      <w:tr w:rsidR="00850963" w14:paraId="1DDC16D2" w14:textId="77777777" w:rsidTr="00BA6E48">
        <w:trPr>
          <w:trHeight w:val="277"/>
        </w:trPr>
        <w:tc>
          <w:tcPr>
            <w:tcW w:w="894" w:type="dxa"/>
            <w:gridSpan w:val="2"/>
          </w:tcPr>
          <w:p w14:paraId="185EA5E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020E7E7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0116208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48EB971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111044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381A6F0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92367C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0E51AC5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6E4C638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14:paraId="03935CE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75F02F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301DF2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19D9B23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4F965E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56A4731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DE0384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5549FD1" w14:textId="77777777" w:rsidTr="00BA6E48">
        <w:trPr>
          <w:trHeight w:val="204"/>
        </w:trPr>
        <w:tc>
          <w:tcPr>
            <w:tcW w:w="10116" w:type="dxa"/>
            <w:gridSpan w:val="31"/>
            <w:vAlign w:val="center"/>
          </w:tcPr>
          <w:p w14:paraId="1F64491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0944CE19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7A83F20F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32EA2130" w14:textId="77777777" w:rsidR="00850963" w:rsidRPr="00B0740B" w:rsidRDefault="00850963" w:rsidP="00BA6E48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5B07EC1A" w14:textId="77777777" w:rsidR="00850963" w:rsidRPr="00B0740B" w:rsidRDefault="00850963" w:rsidP="00BA6E48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59F98E17" w14:textId="77777777" w:rsidR="00850963" w:rsidRPr="00B0740B" w:rsidRDefault="00850963" w:rsidP="00BA6E48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55CCF0BB" w14:textId="77777777" w:rsidR="00850963" w:rsidRPr="00B0740B" w:rsidRDefault="00850963" w:rsidP="00BA6E48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323C10BF" w14:textId="77777777" w:rsidR="00850963" w:rsidRPr="00B0740B" w:rsidRDefault="00850963" w:rsidP="00BA6E48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455B4EEC" w14:textId="77777777" w:rsidR="00850963" w:rsidRPr="00B0740B" w:rsidRDefault="00850963" w:rsidP="00BA6E48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5AEF7DE9" w14:textId="77777777" w:rsidR="00850963" w:rsidRPr="00B0740B" w:rsidRDefault="00850963" w:rsidP="00BA6E48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30BE4D1B" w14:textId="77777777" w:rsidR="00850963" w:rsidRPr="00B0740B" w:rsidRDefault="00850963" w:rsidP="00BA6E48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3"/>
            <w:vAlign w:val="center"/>
          </w:tcPr>
          <w:p w14:paraId="0FA0C925" w14:textId="77777777" w:rsidR="00850963" w:rsidRPr="00B0740B" w:rsidRDefault="00850963" w:rsidP="00BA6E48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26515D18" w14:textId="77777777" w:rsidR="00850963" w:rsidRPr="00B0740B" w:rsidRDefault="00850963" w:rsidP="00BA6E48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1A6D3498" w14:textId="77777777" w:rsidR="00850963" w:rsidRPr="00B0740B" w:rsidRDefault="00850963" w:rsidP="00BA6E48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6A875AA5" w14:textId="77777777" w:rsidR="00850963" w:rsidRPr="00B0740B" w:rsidRDefault="00850963" w:rsidP="00BA6E48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65AD6B51" w14:textId="77777777" w:rsidR="00850963" w:rsidRPr="00B0740B" w:rsidRDefault="00850963" w:rsidP="00BA6E48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48FAFA89" w14:textId="77777777" w:rsidR="00850963" w:rsidRPr="00B0740B" w:rsidRDefault="00850963" w:rsidP="00BA6E48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5F6A3A20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744A31CE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2FA33AD9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4155F4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62F5662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B5D094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3B3A1FE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3FE7518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82EF1F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C04A53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4942C95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14:paraId="22337F8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CAF2A5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6F91BF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2DB26E9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3149F9A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7DFBC1E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3E4B92C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</w:tbl>
    <w:p w14:paraId="5D65AC69" w14:textId="77777777" w:rsidR="00850963" w:rsidRDefault="00850963" w:rsidP="00850963">
      <w:pPr>
        <w:ind w:left="-142" w:right="-143" w:hanging="425"/>
      </w:pPr>
    </w:p>
    <w:p w14:paraId="20942CA9" w14:textId="77777777" w:rsidR="00850963" w:rsidRPr="00A5541A" w:rsidRDefault="00850963" w:rsidP="00850963">
      <w:pPr>
        <w:ind w:left="-142" w:right="-143" w:hanging="425"/>
      </w:pPr>
      <w:r w:rsidRPr="00A5541A">
        <w:br w:type="column"/>
      </w:r>
      <w:r>
        <w:lastRenderedPageBreak/>
        <w:t xml:space="preserve">Регистры выставления </w:t>
      </w:r>
      <w:r>
        <w:rPr>
          <w:lang w:val="en-US"/>
        </w:rPr>
        <w:t>GPIO</w:t>
      </w:r>
    </w:p>
    <w:p w14:paraId="6F82142D" w14:textId="77777777" w:rsidR="00850963" w:rsidRPr="00B111D1" w:rsidRDefault="00850963" w:rsidP="00850963">
      <w:pPr>
        <w:ind w:left="-142" w:right="-143" w:hanging="425"/>
      </w:pPr>
      <w:r>
        <w:t xml:space="preserve">Для того чтобы обновить состояние </w:t>
      </w:r>
      <w:r>
        <w:rPr>
          <w:lang w:val="en-US"/>
        </w:rPr>
        <w:t>GPIO</w:t>
      </w:r>
      <w:r w:rsidRPr="00A5541A">
        <w:t xml:space="preserve"> </w:t>
      </w:r>
      <w:r>
        <w:t>необходимо записать 0</w:t>
      </w:r>
      <w:r>
        <w:rPr>
          <w:lang w:val="en-US"/>
        </w:rPr>
        <w:t>x</w:t>
      </w:r>
      <w:r w:rsidRPr="005B5487">
        <w:t xml:space="preserve">1 </w:t>
      </w:r>
      <w:r>
        <w:t xml:space="preserve">в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  <w:r>
        <w:t>. После выставления значение будет изменено на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320"/>
        <w:gridCol w:w="303"/>
        <w:gridCol w:w="331"/>
        <w:gridCol w:w="301"/>
        <w:gridCol w:w="333"/>
        <w:gridCol w:w="295"/>
        <w:gridCol w:w="339"/>
        <w:gridCol w:w="403"/>
        <w:gridCol w:w="302"/>
        <w:gridCol w:w="333"/>
        <w:gridCol w:w="309"/>
        <w:gridCol w:w="325"/>
        <w:gridCol w:w="325"/>
        <w:gridCol w:w="395"/>
        <w:gridCol w:w="239"/>
        <w:gridCol w:w="469"/>
        <w:gridCol w:w="169"/>
        <w:gridCol w:w="465"/>
        <w:gridCol w:w="175"/>
        <w:gridCol w:w="469"/>
        <w:gridCol w:w="469"/>
        <w:gridCol w:w="175"/>
        <w:gridCol w:w="459"/>
        <w:gridCol w:w="184"/>
        <w:gridCol w:w="450"/>
        <w:gridCol w:w="209"/>
        <w:gridCol w:w="457"/>
        <w:gridCol w:w="178"/>
        <w:gridCol w:w="604"/>
      </w:tblGrid>
      <w:tr w:rsidR="00850963" w14:paraId="5FF1FDC8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6C4CF8CF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F2A1D">
              <w:t xml:space="preserve"> </w:t>
            </w:r>
            <w:r>
              <w:rPr>
                <w:lang w:val="en-US"/>
              </w:rPr>
              <w:t>num</w:t>
            </w:r>
            <w:r w:rsidRPr="008F2A1D">
              <w:t xml:space="preserve"> 1064</w:t>
            </w:r>
          </w:p>
        </w:tc>
      </w:tr>
      <w:tr w:rsidR="00850963" w14:paraId="0F1E1C19" w14:textId="77777777" w:rsidTr="00BA6E48">
        <w:trPr>
          <w:trHeight w:val="277"/>
        </w:trPr>
        <w:tc>
          <w:tcPr>
            <w:tcW w:w="582" w:type="dxa"/>
          </w:tcPr>
          <w:p w14:paraId="61A1C0BD" w14:textId="77777777" w:rsidR="00850963" w:rsidRPr="008F2A1D" w:rsidRDefault="00850963" w:rsidP="00BA6E48">
            <w:pPr>
              <w:ind w:right="-143"/>
            </w:pPr>
            <w:r w:rsidRPr="008F2A1D">
              <w:t>15</w:t>
            </w:r>
          </w:p>
        </w:tc>
        <w:tc>
          <w:tcPr>
            <w:tcW w:w="571" w:type="dxa"/>
            <w:gridSpan w:val="2"/>
          </w:tcPr>
          <w:p w14:paraId="156BFFC2" w14:textId="77777777" w:rsidR="00850963" w:rsidRPr="008F2A1D" w:rsidRDefault="00850963" w:rsidP="00BA6E48">
            <w:pPr>
              <w:ind w:right="-143"/>
            </w:pPr>
            <w:r w:rsidRPr="008F2A1D">
              <w:t>14</w:t>
            </w:r>
          </w:p>
        </w:tc>
        <w:tc>
          <w:tcPr>
            <w:tcW w:w="565" w:type="dxa"/>
            <w:gridSpan w:val="2"/>
          </w:tcPr>
          <w:p w14:paraId="6B3F7AEF" w14:textId="77777777" w:rsidR="00850963" w:rsidRPr="008F2A1D" w:rsidRDefault="00850963" w:rsidP="00BA6E48">
            <w:pPr>
              <w:ind w:right="-143"/>
            </w:pPr>
            <w:r w:rsidRPr="008F2A1D">
              <w:t>13</w:t>
            </w:r>
          </w:p>
        </w:tc>
        <w:tc>
          <w:tcPr>
            <w:tcW w:w="560" w:type="dxa"/>
            <w:gridSpan w:val="2"/>
          </w:tcPr>
          <w:p w14:paraId="7D5C0B45" w14:textId="77777777" w:rsidR="00850963" w:rsidRPr="008F2A1D" w:rsidRDefault="00850963" w:rsidP="00BA6E48">
            <w:pPr>
              <w:ind w:right="-143"/>
            </w:pPr>
            <w:r w:rsidRPr="008F2A1D">
              <w:t>12</w:t>
            </w:r>
          </w:p>
        </w:tc>
        <w:tc>
          <w:tcPr>
            <w:tcW w:w="782" w:type="dxa"/>
            <w:gridSpan w:val="2"/>
          </w:tcPr>
          <w:p w14:paraId="4F295E5C" w14:textId="77777777" w:rsidR="00850963" w:rsidRPr="008F2A1D" w:rsidRDefault="00850963" w:rsidP="00BA6E48">
            <w:pPr>
              <w:ind w:right="-143"/>
            </w:pPr>
            <w:r w:rsidRPr="008F2A1D">
              <w:t>11</w:t>
            </w:r>
          </w:p>
        </w:tc>
        <w:tc>
          <w:tcPr>
            <w:tcW w:w="600" w:type="dxa"/>
            <w:gridSpan w:val="2"/>
          </w:tcPr>
          <w:p w14:paraId="0115D8DA" w14:textId="77777777" w:rsidR="00850963" w:rsidRPr="008F2A1D" w:rsidRDefault="00850963" w:rsidP="00BA6E48">
            <w:pPr>
              <w:ind w:right="-143"/>
            </w:pPr>
            <w:r w:rsidRPr="008F2A1D">
              <w:t>10</w:t>
            </w:r>
          </w:p>
        </w:tc>
        <w:tc>
          <w:tcPr>
            <w:tcW w:w="524" w:type="dxa"/>
            <w:gridSpan w:val="2"/>
          </w:tcPr>
          <w:p w14:paraId="3E2CC61D" w14:textId="77777777" w:rsidR="00850963" w:rsidRPr="008F2A1D" w:rsidRDefault="00850963" w:rsidP="00BA6E48">
            <w:pPr>
              <w:ind w:right="-143"/>
            </w:pPr>
            <w:r w:rsidRPr="008F2A1D">
              <w:t>9</w:t>
            </w:r>
          </w:p>
        </w:tc>
        <w:tc>
          <w:tcPr>
            <w:tcW w:w="556" w:type="dxa"/>
            <w:gridSpan w:val="2"/>
          </w:tcPr>
          <w:p w14:paraId="56B912BD" w14:textId="77777777" w:rsidR="00850963" w:rsidRPr="008F2A1D" w:rsidRDefault="00850963" w:rsidP="00BA6E48">
            <w:pPr>
              <w:ind w:right="-143"/>
            </w:pPr>
            <w:r w:rsidRPr="008F2A1D">
              <w:t>8</w:t>
            </w:r>
          </w:p>
        </w:tc>
        <w:tc>
          <w:tcPr>
            <w:tcW w:w="903" w:type="dxa"/>
            <w:gridSpan w:val="3"/>
          </w:tcPr>
          <w:p w14:paraId="1510B78D" w14:textId="77777777" w:rsidR="00850963" w:rsidRPr="008F2A1D" w:rsidRDefault="00850963" w:rsidP="00BA6E48">
            <w:pPr>
              <w:ind w:right="-143"/>
            </w:pPr>
            <w:r w:rsidRPr="008F2A1D">
              <w:t>7</w:t>
            </w:r>
          </w:p>
        </w:tc>
        <w:tc>
          <w:tcPr>
            <w:tcW w:w="558" w:type="dxa"/>
            <w:gridSpan w:val="2"/>
          </w:tcPr>
          <w:p w14:paraId="3D5E5C5D" w14:textId="77777777" w:rsidR="00850963" w:rsidRPr="008F2A1D" w:rsidRDefault="00850963" w:rsidP="00BA6E48">
            <w:pPr>
              <w:ind w:right="-143"/>
            </w:pPr>
            <w:r w:rsidRPr="008F2A1D">
              <w:t>6</w:t>
            </w:r>
          </w:p>
        </w:tc>
        <w:tc>
          <w:tcPr>
            <w:tcW w:w="557" w:type="dxa"/>
          </w:tcPr>
          <w:p w14:paraId="680A21D7" w14:textId="77777777" w:rsidR="00850963" w:rsidRPr="008F2A1D" w:rsidRDefault="00850963" w:rsidP="00BA6E48">
            <w:pPr>
              <w:ind w:right="-143"/>
            </w:pPr>
            <w:r w:rsidRPr="008F2A1D">
              <w:t>5</w:t>
            </w:r>
          </w:p>
        </w:tc>
        <w:tc>
          <w:tcPr>
            <w:tcW w:w="556" w:type="dxa"/>
          </w:tcPr>
          <w:p w14:paraId="67C12EF0" w14:textId="77777777" w:rsidR="00850963" w:rsidRPr="008F2A1D" w:rsidRDefault="00850963" w:rsidP="00BA6E48">
            <w:pPr>
              <w:ind w:right="-143"/>
            </w:pPr>
            <w:r w:rsidRPr="008F2A1D">
              <w:t>4</w:t>
            </w:r>
          </w:p>
        </w:tc>
        <w:tc>
          <w:tcPr>
            <w:tcW w:w="555" w:type="dxa"/>
            <w:gridSpan w:val="2"/>
          </w:tcPr>
          <w:p w14:paraId="7932945C" w14:textId="77777777" w:rsidR="00850963" w:rsidRPr="008F2A1D" w:rsidRDefault="00850963" w:rsidP="00BA6E48">
            <w:pPr>
              <w:ind w:right="-143"/>
            </w:pPr>
            <w:r w:rsidRPr="008F2A1D">
              <w:t>3</w:t>
            </w:r>
          </w:p>
        </w:tc>
        <w:tc>
          <w:tcPr>
            <w:tcW w:w="526" w:type="dxa"/>
            <w:gridSpan w:val="2"/>
          </w:tcPr>
          <w:p w14:paraId="24729232" w14:textId="77777777" w:rsidR="00850963" w:rsidRPr="008F2A1D" w:rsidRDefault="00850963" w:rsidP="00BA6E48">
            <w:pPr>
              <w:ind w:right="-143"/>
            </w:pPr>
            <w:r w:rsidRPr="008F2A1D">
              <w:t>2</w:t>
            </w:r>
          </w:p>
        </w:tc>
        <w:tc>
          <w:tcPr>
            <w:tcW w:w="599" w:type="dxa"/>
            <w:gridSpan w:val="2"/>
          </w:tcPr>
          <w:p w14:paraId="5A5F5CE8" w14:textId="77777777" w:rsidR="00850963" w:rsidRPr="008F2A1D" w:rsidRDefault="00850963" w:rsidP="00BA6E48">
            <w:pPr>
              <w:ind w:right="-143"/>
            </w:pPr>
            <w:r w:rsidRPr="008F2A1D">
              <w:t>1</w:t>
            </w:r>
          </w:p>
        </w:tc>
        <w:tc>
          <w:tcPr>
            <w:tcW w:w="1122" w:type="dxa"/>
            <w:gridSpan w:val="2"/>
          </w:tcPr>
          <w:p w14:paraId="177C1AD5" w14:textId="77777777" w:rsidR="00850963" w:rsidRPr="008F2A1D" w:rsidRDefault="00850963" w:rsidP="00BA6E48">
            <w:pPr>
              <w:ind w:right="-143"/>
            </w:pPr>
            <w:r w:rsidRPr="008F2A1D">
              <w:t>0</w:t>
            </w:r>
          </w:p>
        </w:tc>
      </w:tr>
      <w:tr w:rsidR="00850963" w14:paraId="3626A64B" w14:textId="77777777" w:rsidTr="00BA6E48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11289FD6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Data</w:t>
            </w:r>
            <w:r w:rsidRPr="008F2A1D">
              <w:t>_</w:t>
            </w:r>
            <w:r>
              <w:rPr>
                <w:lang w:val="en-US"/>
              </w:rPr>
              <w:t>updater</w:t>
            </w:r>
            <w:r w:rsidRPr="008F2A1D">
              <w:t>(</w:t>
            </w:r>
            <w:r>
              <w:rPr>
                <w:lang w:val="en-US"/>
              </w:rPr>
              <w:t>scaler</w:t>
            </w:r>
            <w:r w:rsidRPr="008F2A1D">
              <w:t>)</w:t>
            </w:r>
          </w:p>
        </w:tc>
        <w:tc>
          <w:tcPr>
            <w:tcW w:w="7838" w:type="dxa"/>
            <w:gridSpan w:val="23"/>
            <w:vAlign w:val="center"/>
          </w:tcPr>
          <w:p w14:paraId="5E88836C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</w:p>
        </w:tc>
      </w:tr>
      <w:tr w:rsidR="00850963" w14:paraId="7EE81EE9" w14:textId="77777777" w:rsidTr="00BA6E48">
        <w:trPr>
          <w:trHeight w:val="204"/>
        </w:trPr>
        <w:tc>
          <w:tcPr>
            <w:tcW w:w="2278" w:type="dxa"/>
            <w:gridSpan w:val="7"/>
            <w:vMerge/>
          </w:tcPr>
          <w:p w14:paraId="03C65FD8" w14:textId="77777777" w:rsidR="00850963" w:rsidRPr="008F2A1D" w:rsidRDefault="00850963" w:rsidP="00BA6E48">
            <w:pPr>
              <w:ind w:right="-143"/>
            </w:pPr>
          </w:p>
        </w:tc>
        <w:tc>
          <w:tcPr>
            <w:tcW w:w="782" w:type="dxa"/>
            <w:gridSpan w:val="2"/>
            <w:vAlign w:val="center"/>
          </w:tcPr>
          <w:p w14:paraId="6C5797B7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 w:rsidRPr="008F2A1D">
              <w:t>1</w:t>
            </w:r>
          </w:p>
        </w:tc>
        <w:tc>
          <w:tcPr>
            <w:tcW w:w="600" w:type="dxa"/>
            <w:gridSpan w:val="2"/>
            <w:vAlign w:val="center"/>
          </w:tcPr>
          <w:p w14:paraId="776434CC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5A4A76E9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75C0ABC6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7B8AB0AE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5</w:t>
            </w:r>
          </w:p>
        </w:tc>
        <w:tc>
          <w:tcPr>
            <w:tcW w:w="558" w:type="dxa"/>
            <w:gridSpan w:val="2"/>
            <w:vAlign w:val="center"/>
          </w:tcPr>
          <w:p w14:paraId="12A8F6D4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6</w:t>
            </w:r>
          </w:p>
        </w:tc>
        <w:tc>
          <w:tcPr>
            <w:tcW w:w="557" w:type="dxa"/>
            <w:vAlign w:val="center"/>
          </w:tcPr>
          <w:p w14:paraId="7711E0FA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7</w:t>
            </w:r>
          </w:p>
        </w:tc>
        <w:tc>
          <w:tcPr>
            <w:tcW w:w="556" w:type="dxa"/>
            <w:vAlign w:val="center"/>
          </w:tcPr>
          <w:p w14:paraId="03F0DF58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4AB4E4A5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18B47831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5E73B901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188D46F7" w14:textId="77777777" w:rsidR="00850963" w:rsidRPr="008F2A1D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 w:rsidRPr="008F2A1D">
              <w:t>12</w:t>
            </w:r>
          </w:p>
        </w:tc>
      </w:tr>
      <w:tr w:rsidR="00850963" w14:paraId="0F0A086F" w14:textId="77777777" w:rsidTr="00BA6E48">
        <w:trPr>
          <w:trHeight w:val="581"/>
        </w:trPr>
        <w:tc>
          <w:tcPr>
            <w:tcW w:w="2278" w:type="dxa"/>
            <w:gridSpan w:val="7"/>
            <w:vAlign w:val="center"/>
          </w:tcPr>
          <w:p w14:paraId="29F6BECA" w14:textId="77777777" w:rsidR="00850963" w:rsidRPr="005B5487" w:rsidRDefault="00850963" w:rsidP="00BA6E48">
            <w:pPr>
              <w:ind w:right="-143"/>
              <w:jc w:val="center"/>
            </w:pPr>
            <w:r w:rsidRPr="008F2A1D">
              <w:t>0-</w:t>
            </w:r>
            <w:r>
              <w:t>1</w:t>
            </w:r>
          </w:p>
        </w:tc>
        <w:tc>
          <w:tcPr>
            <w:tcW w:w="782" w:type="dxa"/>
            <w:gridSpan w:val="2"/>
            <w:vAlign w:val="center"/>
          </w:tcPr>
          <w:p w14:paraId="7A0225D1" w14:textId="77777777" w:rsidR="00850963" w:rsidRPr="008F2A1D" w:rsidRDefault="00850963" w:rsidP="00BA6E48">
            <w:pPr>
              <w:ind w:right="-143"/>
              <w:jc w:val="center"/>
            </w:pPr>
            <w:r w:rsidRPr="008F2A1D"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3F71CC5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0BB92AE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59AFBF1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46422FF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14:paraId="7436FE6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7CCBAAC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2C63BF5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09B0D3E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5FBE60E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2598F7F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786D2AA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018C8CDE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0EF253FB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1065</w:t>
            </w:r>
          </w:p>
        </w:tc>
      </w:tr>
      <w:tr w:rsidR="00850963" w14:paraId="3D9C1DF3" w14:textId="77777777" w:rsidTr="00BA6E48">
        <w:trPr>
          <w:trHeight w:val="277"/>
        </w:trPr>
        <w:tc>
          <w:tcPr>
            <w:tcW w:w="894" w:type="dxa"/>
            <w:gridSpan w:val="2"/>
          </w:tcPr>
          <w:p w14:paraId="0804DB7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3D6454A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4D0F4EC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5F4E504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5A6ABD2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4BE6BF8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E4E99B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586D305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6FE37E0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5677E6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6E6932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54D36B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4DC025C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5F76F82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721A990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016C94F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1D3E07A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2935D90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5D9D9ECD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08575043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18AEC6B3" w14:textId="77777777" w:rsidR="00850963" w:rsidRPr="00B0740B" w:rsidRDefault="00850963" w:rsidP="00BA6E48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040988E3" w14:textId="77777777" w:rsidR="00850963" w:rsidRPr="00B0740B" w:rsidRDefault="00850963" w:rsidP="00BA6E48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7CD5275B" w14:textId="77777777" w:rsidR="00850963" w:rsidRPr="00B0740B" w:rsidRDefault="00850963" w:rsidP="00BA6E48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1853C56C" w14:textId="77777777" w:rsidR="00850963" w:rsidRPr="00B0740B" w:rsidRDefault="00850963" w:rsidP="00BA6E48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60C98158" w14:textId="77777777" w:rsidR="00850963" w:rsidRPr="00B0740B" w:rsidRDefault="00850963" w:rsidP="00BA6E48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2D740741" w14:textId="77777777" w:rsidR="00850963" w:rsidRPr="00B0740B" w:rsidRDefault="00850963" w:rsidP="00BA6E48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57470CDF" w14:textId="77777777" w:rsidR="00850963" w:rsidRPr="00B0740B" w:rsidRDefault="00850963" w:rsidP="00BA6E48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5BC5B30F" w14:textId="77777777" w:rsidR="00850963" w:rsidRPr="00B0740B" w:rsidRDefault="00850963" w:rsidP="00BA6E48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14:paraId="4A731D71" w14:textId="77777777" w:rsidR="00850963" w:rsidRPr="00B0740B" w:rsidRDefault="00850963" w:rsidP="00BA6E48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3D3D4D78" w14:textId="77777777" w:rsidR="00850963" w:rsidRPr="00B0740B" w:rsidRDefault="00850963" w:rsidP="00BA6E48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73D1D121" w14:textId="77777777" w:rsidR="00850963" w:rsidRPr="00B0740B" w:rsidRDefault="00850963" w:rsidP="00BA6E48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5350C557" w14:textId="77777777" w:rsidR="00850963" w:rsidRPr="00B0740B" w:rsidRDefault="00850963" w:rsidP="00BA6E48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5CAF793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52CB02CF" w14:textId="77777777" w:rsidR="00850963" w:rsidRPr="00B0740B" w:rsidRDefault="00850963" w:rsidP="00BA6E48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51379D6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45849307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02E2156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365B348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63FC114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82F3AD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26F11B7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0AB7FB3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F2CB23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BE986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2AE9F49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C586B9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72564E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09DB62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0D610E9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5F7A9C3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7DC6C0A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4CD9404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227D13AE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0A095135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1066</w:t>
            </w:r>
          </w:p>
        </w:tc>
      </w:tr>
      <w:tr w:rsidR="00850963" w14:paraId="5AF512AD" w14:textId="77777777" w:rsidTr="00BA6E48">
        <w:trPr>
          <w:trHeight w:val="277"/>
        </w:trPr>
        <w:tc>
          <w:tcPr>
            <w:tcW w:w="894" w:type="dxa"/>
            <w:gridSpan w:val="2"/>
          </w:tcPr>
          <w:p w14:paraId="3368C13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54CA48D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6F59D1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63C7E4F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06A77EC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62B7176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50950A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716759F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4F3A0B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31695EA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3261F6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73403C6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025A56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5EB6062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0816FE3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523014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41C1629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06DA69DE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4645AFE2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448AD253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1CB3932B" w14:textId="77777777" w:rsidR="00850963" w:rsidRPr="00B0740B" w:rsidRDefault="00850963" w:rsidP="00BA6E48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3021AA5F" w14:textId="77777777" w:rsidR="00850963" w:rsidRPr="00B0740B" w:rsidRDefault="00850963" w:rsidP="00BA6E48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1691B882" w14:textId="77777777" w:rsidR="00850963" w:rsidRPr="00B0740B" w:rsidRDefault="00850963" w:rsidP="00BA6E48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6F601D54" w14:textId="77777777" w:rsidR="00850963" w:rsidRPr="00B0740B" w:rsidRDefault="00850963" w:rsidP="00BA6E48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55521201" w14:textId="77777777" w:rsidR="00850963" w:rsidRPr="00B0740B" w:rsidRDefault="00850963" w:rsidP="00BA6E48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48899F2F" w14:textId="77777777" w:rsidR="00850963" w:rsidRPr="00B0740B" w:rsidRDefault="00850963" w:rsidP="00BA6E48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62AC9A59" w14:textId="77777777" w:rsidR="00850963" w:rsidRPr="00B0740B" w:rsidRDefault="00850963" w:rsidP="00BA6E48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12AA4517" w14:textId="77777777" w:rsidR="00850963" w:rsidRPr="00B0740B" w:rsidRDefault="00850963" w:rsidP="00BA6E48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14:paraId="29294764" w14:textId="77777777" w:rsidR="00850963" w:rsidRPr="00B0740B" w:rsidRDefault="00850963" w:rsidP="00BA6E48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2FA49E79" w14:textId="77777777" w:rsidR="00850963" w:rsidRPr="00B0740B" w:rsidRDefault="00850963" w:rsidP="00BA6E48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596044F3" w14:textId="77777777" w:rsidR="00850963" w:rsidRPr="00B0740B" w:rsidRDefault="00850963" w:rsidP="00BA6E48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5D41F292" w14:textId="77777777" w:rsidR="00850963" w:rsidRPr="00B0740B" w:rsidRDefault="00850963" w:rsidP="00BA6E48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4603B224" w14:textId="77777777" w:rsidR="00850963" w:rsidRPr="00B0740B" w:rsidRDefault="00850963" w:rsidP="00BA6E48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16D5E686" w14:textId="77777777" w:rsidR="00850963" w:rsidRPr="00B0740B" w:rsidRDefault="00850963" w:rsidP="00BA6E48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26F9552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286813FD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7A7959B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C7317B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0662CDA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777922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12D9A0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2D7B1EE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75CDF9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0FA06E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42E8D45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9260B0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3810E9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918850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4CB51C4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5B0B112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529F0AC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3A6DFBF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40F728AF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3BD3A1E9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1067</w:t>
            </w:r>
          </w:p>
        </w:tc>
      </w:tr>
      <w:tr w:rsidR="00850963" w14:paraId="5254A7D4" w14:textId="77777777" w:rsidTr="00BA6E48">
        <w:trPr>
          <w:trHeight w:val="277"/>
        </w:trPr>
        <w:tc>
          <w:tcPr>
            <w:tcW w:w="894" w:type="dxa"/>
            <w:gridSpan w:val="2"/>
          </w:tcPr>
          <w:p w14:paraId="64E08E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15C8996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4BB2AFE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211331C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786A22C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1AC4BA3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08293B2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30D0341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E6A60A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120A661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33FA88F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D666AE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4D20696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6F7858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76E6314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7FD7A9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9060C4B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14B75A0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4FDE2217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58129135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5B5970AC" w14:textId="77777777" w:rsidR="00850963" w:rsidRPr="00B0740B" w:rsidRDefault="00850963" w:rsidP="00BA6E48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11446F32" w14:textId="77777777" w:rsidR="00850963" w:rsidRPr="00B0740B" w:rsidRDefault="00850963" w:rsidP="00BA6E48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096A9C8C" w14:textId="77777777" w:rsidR="00850963" w:rsidRPr="00B0740B" w:rsidRDefault="00850963" w:rsidP="00BA6E48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5A044FFE" w14:textId="77777777" w:rsidR="00850963" w:rsidRPr="00B0740B" w:rsidRDefault="00850963" w:rsidP="00BA6E48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727DB8C2" w14:textId="77777777" w:rsidR="00850963" w:rsidRPr="00B0740B" w:rsidRDefault="00850963" w:rsidP="00BA6E48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5C25E37C" w14:textId="77777777" w:rsidR="00850963" w:rsidRPr="00B0740B" w:rsidRDefault="00850963" w:rsidP="00BA6E48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3494F360" w14:textId="77777777" w:rsidR="00850963" w:rsidRPr="00B0740B" w:rsidRDefault="00850963" w:rsidP="00BA6E48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51496FDB" w14:textId="77777777" w:rsidR="00850963" w:rsidRPr="00B0740B" w:rsidRDefault="00850963" w:rsidP="00BA6E48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14:paraId="0955176D" w14:textId="77777777" w:rsidR="00850963" w:rsidRPr="00B0740B" w:rsidRDefault="00850963" w:rsidP="00BA6E48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20707589" w14:textId="77777777" w:rsidR="00850963" w:rsidRPr="00B0740B" w:rsidRDefault="00850963" w:rsidP="00BA6E48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1559C072" w14:textId="77777777" w:rsidR="00850963" w:rsidRPr="00B0740B" w:rsidRDefault="00850963" w:rsidP="00BA6E48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2F388751" w14:textId="77777777" w:rsidR="00850963" w:rsidRPr="00B0740B" w:rsidRDefault="00850963" w:rsidP="00BA6E48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26AC0738" w14:textId="77777777" w:rsidR="00850963" w:rsidRPr="00B0740B" w:rsidRDefault="00850963" w:rsidP="00BA6E48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309DAC30" w14:textId="77777777" w:rsidR="00850963" w:rsidRPr="00B0740B" w:rsidRDefault="00850963" w:rsidP="00BA6E48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2BE373CC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123705CD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17CEA30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D51E34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798894B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7BE622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2DC7A5F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5F36D8F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62F16B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788064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6866E0A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DC4A22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B8EBE2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E2229F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7FB111B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4700A43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7EA8C7F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2C0D385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</w:tbl>
    <w:p w14:paraId="63E632AE" w14:textId="77777777" w:rsidR="00850963" w:rsidRDefault="00850963" w:rsidP="00850963">
      <w:pPr>
        <w:ind w:left="-142" w:right="-143" w:hanging="425"/>
        <w:rPr>
          <w:lang w:val="en-US"/>
        </w:rPr>
      </w:pPr>
    </w:p>
    <w:p w14:paraId="113339AC" w14:textId="77777777" w:rsidR="00850963" w:rsidRPr="00876900" w:rsidRDefault="00850963" w:rsidP="00850963">
      <w:pPr>
        <w:ind w:left="-142" w:right="-143" w:hanging="425"/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  <w:r w:rsidRPr="00876900">
        <w:t xml:space="preserve"> </w:t>
      </w:r>
      <w:r>
        <w:t xml:space="preserve">находятся в области </w:t>
      </w:r>
      <w:r>
        <w:rPr>
          <w:lang w:val="en-US"/>
        </w:rPr>
        <w:t>analog</w:t>
      </w:r>
      <w:r w:rsidRPr="00876900">
        <w:t xml:space="preserve"> </w:t>
      </w:r>
      <w:r>
        <w:rPr>
          <w:lang w:val="en-US"/>
        </w:rPr>
        <w:t>inputs</w:t>
      </w:r>
    </w:p>
    <w:p w14:paraId="753823A5" w14:textId="77777777" w:rsidR="00850963" w:rsidRPr="00A5541A" w:rsidRDefault="00850963" w:rsidP="00850963">
      <w:pPr>
        <w:ind w:left="-142" w:right="-143" w:hanging="425"/>
      </w:pPr>
      <w:r>
        <w:t>Регистры обновляются автоматически 1 раз в 500 мс. В регистрах хранится последнее считанное состояние.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320"/>
        <w:gridCol w:w="303"/>
        <w:gridCol w:w="331"/>
        <w:gridCol w:w="301"/>
        <w:gridCol w:w="333"/>
        <w:gridCol w:w="295"/>
        <w:gridCol w:w="339"/>
        <w:gridCol w:w="403"/>
        <w:gridCol w:w="302"/>
        <w:gridCol w:w="333"/>
        <w:gridCol w:w="309"/>
        <w:gridCol w:w="325"/>
        <w:gridCol w:w="325"/>
        <w:gridCol w:w="395"/>
        <w:gridCol w:w="239"/>
        <w:gridCol w:w="469"/>
        <w:gridCol w:w="169"/>
        <w:gridCol w:w="465"/>
        <w:gridCol w:w="175"/>
        <w:gridCol w:w="469"/>
        <w:gridCol w:w="469"/>
        <w:gridCol w:w="175"/>
        <w:gridCol w:w="459"/>
        <w:gridCol w:w="184"/>
        <w:gridCol w:w="450"/>
        <w:gridCol w:w="209"/>
        <w:gridCol w:w="457"/>
        <w:gridCol w:w="178"/>
        <w:gridCol w:w="604"/>
      </w:tblGrid>
      <w:tr w:rsidR="00850963" w14:paraId="259E949C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05BC5892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2070</w:t>
            </w:r>
          </w:p>
        </w:tc>
      </w:tr>
      <w:tr w:rsidR="00850963" w14:paraId="5C1C1FDD" w14:textId="77777777" w:rsidTr="00BA6E48">
        <w:trPr>
          <w:trHeight w:val="277"/>
        </w:trPr>
        <w:tc>
          <w:tcPr>
            <w:tcW w:w="582" w:type="dxa"/>
          </w:tcPr>
          <w:p w14:paraId="4FB7E7A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5D3F00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550AF01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1FA8FE5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3131351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47CF11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6DEB63E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7A65759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14:paraId="215D948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14:paraId="1E18A59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3295467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23BCBD9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1AC2F1F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43C9B14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2BA3BAA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433B7C4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373A251" w14:textId="77777777" w:rsidTr="00BA6E48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3DFF3A3A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14:paraId="03698DDA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1490CEDB" w14:textId="77777777" w:rsidTr="00BA6E48">
        <w:trPr>
          <w:trHeight w:val="204"/>
        </w:trPr>
        <w:tc>
          <w:tcPr>
            <w:tcW w:w="2278" w:type="dxa"/>
            <w:gridSpan w:val="7"/>
            <w:vMerge/>
          </w:tcPr>
          <w:p w14:paraId="0626A0CC" w14:textId="77777777" w:rsidR="00850963" w:rsidRDefault="00850963" w:rsidP="00BA6E48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14:paraId="12F35B6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14:paraId="1D060EC1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0C70CC85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5E62CBF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0F372DF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14:paraId="52EB9D9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14:paraId="3409BEE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74ECEF2A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40A02341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5A755E5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63B0EE65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15B67AC7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850963" w14:paraId="66F673C1" w14:textId="77777777" w:rsidTr="00BA6E48">
        <w:trPr>
          <w:trHeight w:val="581"/>
        </w:trPr>
        <w:tc>
          <w:tcPr>
            <w:tcW w:w="2278" w:type="dxa"/>
            <w:gridSpan w:val="7"/>
            <w:vAlign w:val="center"/>
          </w:tcPr>
          <w:p w14:paraId="125C61A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14:paraId="7D1A2E8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7079125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6FC09CB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4B48287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2A4521F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14:paraId="3933E3A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16B26ED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565305C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4A11445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1377750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68D25D7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6957C39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486CEB7D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17C3AA67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2071</w:t>
            </w:r>
          </w:p>
        </w:tc>
      </w:tr>
      <w:tr w:rsidR="00850963" w14:paraId="3533CC6A" w14:textId="77777777" w:rsidTr="00BA6E48">
        <w:trPr>
          <w:trHeight w:val="277"/>
        </w:trPr>
        <w:tc>
          <w:tcPr>
            <w:tcW w:w="894" w:type="dxa"/>
            <w:gridSpan w:val="2"/>
          </w:tcPr>
          <w:p w14:paraId="1592EB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4060BC0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5A1B2DE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5FBD592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7E1108C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6E8A803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5265108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0A36CE9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73A0A41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74C3DE6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1937B30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08DB70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657F717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6530FEC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23AA1D1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02BA3B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F57E466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1F35D5C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73962E3D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19E20F79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10785686" w14:textId="77777777" w:rsidR="00850963" w:rsidRPr="00B0740B" w:rsidRDefault="00850963" w:rsidP="00BA6E48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739C03AE" w14:textId="77777777" w:rsidR="00850963" w:rsidRPr="00B0740B" w:rsidRDefault="00850963" w:rsidP="00BA6E48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43462279" w14:textId="77777777" w:rsidR="00850963" w:rsidRPr="00B0740B" w:rsidRDefault="00850963" w:rsidP="00BA6E48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74A543F6" w14:textId="77777777" w:rsidR="00850963" w:rsidRPr="00B0740B" w:rsidRDefault="00850963" w:rsidP="00BA6E48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032D2391" w14:textId="77777777" w:rsidR="00850963" w:rsidRPr="00B0740B" w:rsidRDefault="00850963" w:rsidP="00BA6E48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75BA1411" w14:textId="77777777" w:rsidR="00850963" w:rsidRPr="00B0740B" w:rsidRDefault="00850963" w:rsidP="00BA6E48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7EA0B853" w14:textId="77777777" w:rsidR="00850963" w:rsidRPr="00B0740B" w:rsidRDefault="00850963" w:rsidP="00BA6E48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76CC4B80" w14:textId="77777777" w:rsidR="00850963" w:rsidRPr="00B0740B" w:rsidRDefault="00850963" w:rsidP="00BA6E48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14:paraId="16795760" w14:textId="77777777" w:rsidR="00850963" w:rsidRPr="00B0740B" w:rsidRDefault="00850963" w:rsidP="00BA6E48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4819CAAD" w14:textId="77777777" w:rsidR="00850963" w:rsidRPr="00B0740B" w:rsidRDefault="00850963" w:rsidP="00BA6E48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20812FA8" w14:textId="77777777" w:rsidR="00850963" w:rsidRPr="00B0740B" w:rsidRDefault="00850963" w:rsidP="00BA6E48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170E0D96" w14:textId="77777777" w:rsidR="00850963" w:rsidRPr="00B0740B" w:rsidRDefault="00850963" w:rsidP="00BA6E48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112BE6E5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5C45A9E5" w14:textId="77777777" w:rsidR="00850963" w:rsidRPr="00B0740B" w:rsidRDefault="00850963" w:rsidP="00BA6E48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779393B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41903787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6378CFD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CCB85A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16D2A01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953B4E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0B50882C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2B84A99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B6A189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03EF8F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1AE1922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AB03F5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367A419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B335A6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4C1F263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620AB45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4FB4968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5E00036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58F03A91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54AF0218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2072</w:t>
            </w:r>
          </w:p>
        </w:tc>
      </w:tr>
      <w:tr w:rsidR="00850963" w14:paraId="04A6C783" w14:textId="77777777" w:rsidTr="00BA6E48">
        <w:trPr>
          <w:trHeight w:val="277"/>
        </w:trPr>
        <w:tc>
          <w:tcPr>
            <w:tcW w:w="894" w:type="dxa"/>
            <w:gridSpan w:val="2"/>
          </w:tcPr>
          <w:p w14:paraId="1303C37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126D75B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0C49685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77338A7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0F5318E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01EEEF2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465A26A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0B88B8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718C29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2BEEA24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7CD556A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1F6B7B4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7965F90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580FB3B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6D6E97F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6C813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02102BF3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0D4097E7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6CD32948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4172B124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68027DD5" w14:textId="77777777" w:rsidR="00850963" w:rsidRPr="00B0740B" w:rsidRDefault="00850963" w:rsidP="00BA6E48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42A2375C" w14:textId="77777777" w:rsidR="00850963" w:rsidRPr="00B0740B" w:rsidRDefault="00850963" w:rsidP="00BA6E48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64329C3C" w14:textId="77777777" w:rsidR="00850963" w:rsidRPr="00B0740B" w:rsidRDefault="00850963" w:rsidP="00BA6E48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04A0A582" w14:textId="77777777" w:rsidR="00850963" w:rsidRPr="00B0740B" w:rsidRDefault="00850963" w:rsidP="00BA6E48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21FA1B6F" w14:textId="77777777" w:rsidR="00850963" w:rsidRPr="00B0740B" w:rsidRDefault="00850963" w:rsidP="00BA6E48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12FB3570" w14:textId="77777777" w:rsidR="00850963" w:rsidRPr="00B0740B" w:rsidRDefault="00850963" w:rsidP="00BA6E48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4A3DC16F" w14:textId="77777777" w:rsidR="00850963" w:rsidRPr="00B0740B" w:rsidRDefault="00850963" w:rsidP="00BA6E48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3E329E8F" w14:textId="77777777" w:rsidR="00850963" w:rsidRPr="00B0740B" w:rsidRDefault="00850963" w:rsidP="00BA6E48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14:paraId="36F9A89E" w14:textId="77777777" w:rsidR="00850963" w:rsidRPr="00B0740B" w:rsidRDefault="00850963" w:rsidP="00BA6E48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22C698FB" w14:textId="77777777" w:rsidR="00850963" w:rsidRPr="00B0740B" w:rsidRDefault="00850963" w:rsidP="00BA6E48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37E79805" w14:textId="77777777" w:rsidR="00850963" w:rsidRPr="00B0740B" w:rsidRDefault="00850963" w:rsidP="00BA6E48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4ABFD28E" w14:textId="77777777" w:rsidR="00850963" w:rsidRPr="00B0740B" w:rsidRDefault="00850963" w:rsidP="00BA6E48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3BFD6A27" w14:textId="77777777" w:rsidR="00850963" w:rsidRPr="00B0740B" w:rsidRDefault="00850963" w:rsidP="00BA6E48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03DE2879" w14:textId="77777777" w:rsidR="00850963" w:rsidRPr="00B0740B" w:rsidRDefault="00850963" w:rsidP="00BA6E48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7CC3565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66906970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7BE3907C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42AE37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5C649D1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AEBBE9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0FC9AD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55CE574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7F7C2D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6FBAAB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1FD045A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40D137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4AFFF5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EE2866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534B6EF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FEDE21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340646D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FD8ADC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58484729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4D29D11E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2073</w:t>
            </w:r>
          </w:p>
        </w:tc>
      </w:tr>
      <w:tr w:rsidR="00850963" w14:paraId="61312092" w14:textId="77777777" w:rsidTr="00BA6E48">
        <w:trPr>
          <w:trHeight w:val="277"/>
        </w:trPr>
        <w:tc>
          <w:tcPr>
            <w:tcW w:w="894" w:type="dxa"/>
            <w:gridSpan w:val="2"/>
          </w:tcPr>
          <w:p w14:paraId="67DED2D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6A4CB33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1B83342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1374450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6E88483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7D46AAA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1B0D0E7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5EF0268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E02A6D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6C8515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DE637E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13FB479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29F698A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744AA02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6DEF949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B2478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3FBCB82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34BB641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550B67D9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3DBAE516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45F352EF" w14:textId="77777777" w:rsidR="00850963" w:rsidRPr="00B0740B" w:rsidRDefault="00850963" w:rsidP="00BA6E48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22C181C7" w14:textId="77777777" w:rsidR="00850963" w:rsidRPr="00B0740B" w:rsidRDefault="00850963" w:rsidP="00BA6E48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749C78CB" w14:textId="77777777" w:rsidR="00850963" w:rsidRPr="00B0740B" w:rsidRDefault="00850963" w:rsidP="00BA6E48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31D30B38" w14:textId="77777777" w:rsidR="00850963" w:rsidRPr="00B0740B" w:rsidRDefault="00850963" w:rsidP="00BA6E48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08622669" w14:textId="77777777" w:rsidR="00850963" w:rsidRPr="00B0740B" w:rsidRDefault="00850963" w:rsidP="00BA6E48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38682D10" w14:textId="77777777" w:rsidR="00850963" w:rsidRPr="00B0740B" w:rsidRDefault="00850963" w:rsidP="00BA6E48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0F958B05" w14:textId="77777777" w:rsidR="00850963" w:rsidRPr="00B0740B" w:rsidRDefault="00850963" w:rsidP="00BA6E48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7702E7E0" w14:textId="77777777" w:rsidR="00850963" w:rsidRPr="00B0740B" w:rsidRDefault="00850963" w:rsidP="00BA6E48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14:paraId="45866AE5" w14:textId="77777777" w:rsidR="00850963" w:rsidRPr="00B0740B" w:rsidRDefault="00850963" w:rsidP="00BA6E48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50BFAA08" w14:textId="77777777" w:rsidR="00850963" w:rsidRPr="00B0740B" w:rsidRDefault="00850963" w:rsidP="00BA6E48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63EAE2C0" w14:textId="77777777" w:rsidR="00850963" w:rsidRPr="00B0740B" w:rsidRDefault="00850963" w:rsidP="00BA6E48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4509C487" w14:textId="77777777" w:rsidR="00850963" w:rsidRPr="00B0740B" w:rsidRDefault="00850963" w:rsidP="00BA6E48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22C554A6" w14:textId="77777777" w:rsidR="00850963" w:rsidRPr="00B0740B" w:rsidRDefault="00850963" w:rsidP="00BA6E48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074D2379" w14:textId="77777777" w:rsidR="00850963" w:rsidRPr="00B0740B" w:rsidRDefault="00850963" w:rsidP="00BA6E48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35569127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69BB6202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319BD22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1D96E8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4D729E9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139F2D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72738D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66BB81A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26A4B7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2DF20D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44FB28C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2572F6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15C1A71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1339A6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73B86AF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4EB787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587A44A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5A7999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</w:tbl>
    <w:p w14:paraId="54ABDD1D" w14:textId="77777777" w:rsidR="00850963" w:rsidRDefault="00850963" w:rsidP="00850963">
      <w:pPr>
        <w:ind w:right="-143"/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3DD46411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04E7B13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1228</w:t>
            </w:r>
          </w:p>
        </w:tc>
      </w:tr>
      <w:tr w:rsidR="00850963" w14:paraId="2B7E9C18" w14:textId="77777777" w:rsidTr="00BA6E48">
        <w:trPr>
          <w:trHeight w:val="277"/>
        </w:trPr>
        <w:tc>
          <w:tcPr>
            <w:tcW w:w="894" w:type="dxa"/>
          </w:tcPr>
          <w:p w14:paraId="180FA3B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2B0763A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5874A9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245A14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0448140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C34389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5A6BC4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36260A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022A13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8E830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545A68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C12034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A146EC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CEB3DF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7B5B70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113B502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63E70DC4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333719D7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14:paraId="7A35CF9E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32080F0A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D6ACA32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7F38EA8D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04DBCC4A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1229</w:t>
            </w:r>
          </w:p>
        </w:tc>
      </w:tr>
      <w:tr w:rsidR="00850963" w14:paraId="15F07AB2" w14:textId="77777777" w:rsidTr="00BA6E48">
        <w:trPr>
          <w:trHeight w:val="277"/>
        </w:trPr>
        <w:tc>
          <w:tcPr>
            <w:tcW w:w="894" w:type="dxa"/>
          </w:tcPr>
          <w:p w14:paraId="458B21D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059E812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CCCE67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4BB3544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39B40B5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4B23FE9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EEBD07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77A9094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AD5841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5C385E8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98E955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E04FF7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0C8E9E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6C2C20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89B32D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4FAD5F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3F9838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59FB716" w14:textId="77777777" w:rsidR="00850963" w:rsidRPr="004B04F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  <w:tr w:rsidR="00850963" w:rsidRPr="00A5541A" w14:paraId="52D083AF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71BF4BEC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1230</w:t>
            </w:r>
          </w:p>
        </w:tc>
      </w:tr>
      <w:tr w:rsidR="00850963" w14:paraId="1C3F507A" w14:textId="77777777" w:rsidTr="00BA6E48">
        <w:trPr>
          <w:trHeight w:val="277"/>
        </w:trPr>
        <w:tc>
          <w:tcPr>
            <w:tcW w:w="894" w:type="dxa"/>
          </w:tcPr>
          <w:p w14:paraId="2458C09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BE14FE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DC30BB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0EA61BC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1583FA5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32757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74E4A8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18DA6B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22416F2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43521F9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4093617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10FCCA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062A1CA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898DB6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B25B78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30FE062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2CECC655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3FF1C48" w14:textId="77777777" w:rsidR="00850963" w:rsidRPr="004B04F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12816BFF" w14:textId="77777777" w:rsidR="00850963" w:rsidRDefault="00850963" w:rsidP="00850963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</w:t>
      </w:r>
      <w:r>
        <w:t>микросекундах</w:t>
      </w:r>
      <w:r w:rsidRPr="00876900">
        <w:rPr>
          <w:lang w:val="en-US"/>
        </w:rPr>
        <w:t>.</w:t>
      </w:r>
      <w:r>
        <w:rPr>
          <w:lang w:val="en-US"/>
        </w:rPr>
        <w:t xml:space="preserve"> </w:t>
      </w:r>
    </w:p>
    <w:p w14:paraId="0A18C332" w14:textId="77777777" w:rsidR="00850963" w:rsidRPr="00876900" w:rsidRDefault="00850963" w:rsidP="00850963">
      <w:pPr>
        <w:ind w:right="-143"/>
        <w:rPr>
          <w:lang w:val="en-US"/>
        </w:rPr>
      </w:pPr>
      <w:r>
        <w:rPr>
          <w:lang w:val="en-US"/>
        </w:rPr>
        <w:t>(uint32_t) TIME = (HIGH_time &lt;&lt; 16 )| (LOW_time)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A5541A" w14:paraId="25AD3048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7305196C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12</w:t>
            </w:r>
            <w:r>
              <w:t>31</w:t>
            </w:r>
          </w:p>
        </w:tc>
      </w:tr>
      <w:tr w:rsidR="00850963" w14:paraId="2A44540A" w14:textId="77777777" w:rsidTr="00BA6E48">
        <w:trPr>
          <w:trHeight w:val="277"/>
        </w:trPr>
        <w:tc>
          <w:tcPr>
            <w:tcW w:w="894" w:type="dxa"/>
          </w:tcPr>
          <w:p w14:paraId="0022114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35FE73F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DB39F0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6EE89EA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6D1BD8C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6057BE8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1352D7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101E01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6A34173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6B6B04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0390D2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5F0A11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B614E7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F0D0EC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2FC4A9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3C792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5A330ACC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A58C2BA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50963" w14:paraId="643F3E93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3321AE8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4EEB6C4B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76D3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850963" w14:paraId="42C8644F" w14:textId="77777777" w:rsidTr="00BA6E48">
        <w:trPr>
          <w:trHeight w:val="277"/>
        </w:trPr>
        <w:tc>
          <w:tcPr>
            <w:tcW w:w="894" w:type="dxa"/>
          </w:tcPr>
          <w:p w14:paraId="38A66BD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382D9F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2DF1871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25D76DF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4A19D6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721477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32C0B85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266DB0D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925CE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1A718B4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10F9FCE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61676A3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5763242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16E303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B3CEE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A6A30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2D2AC1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CBD09C9" w14:textId="77777777" w:rsidR="00850963" w:rsidRPr="004B04F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End_flag</w:t>
            </w:r>
          </w:p>
        </w:tc>
      </w:tr>
      <w:tr w:rsidR="00850963" w14:paraId="2E06107E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2ECDF393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850963" w:rsidRPr="00A5541A" w14:paraId="3370CC37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6D31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850963" w14:paraId="086C0457" w14:textId="77777777" w:rsidTr="00BA6E48">
        <w:trPr>
          <w:trHeight w:val="277"/>
        </w:trPr>
        <w:tc>
          <w:tcPr>
            <w:tcW w:w="894" w:type="dxa"/>
          </w:tcPr>
          <w:p w14:paraId="0957248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6F216B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701FE50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2A3656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1765BD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54AD1F4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09552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B8496E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89D870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0E5164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638161C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75918CB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BCF94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588A9F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6ED23D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8521B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B77789C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32EF2552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Stop</w:t>
            </w:r>
          </w:p>
        </w:tc>
      </w:tr>
      <w:tr w:rsidR="00850963" w14:paraId="1DB3692E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515AA687" w14:textId="77777777" w:rsidR="00850963" w:rsidRPr="004B04F0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6D6BEEA" w14:textId="77777777" w:rsid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 w:rsidRPr="00876900">
        <w:t xml:space="preserve"> </w:t>
      </w:r>
      <w:r>
        <w:t xml:space="preserve">При записи 1 в </w:t>
      </w:r>
      <w:r>
        <w:rPr>
          <w:lang w:val="en-US"/>
        </w:rPr>
        <w:t>Start</w:t>
      </w:r>
      <w:r w:rsidRPr="00876900">
        <w:t xml:space="preserve"> </w:t>
      </w:r>
      <w:r>
        <w:t xml:space="preserve">запускается альтернативное состояние. При записи 1 в </w:t>
      </w:r>
      <w:r>
        <w:rPr>
          <w:lang w:val="en-US"/>
        </w:rPr>
        <w:t>Stop</w:t>
      </w:r>
      <w:r w:rsidRPr="00876900">
        <w:t xml:space="preserve"> </w:t>
      </w:r>
      <w:r>
        <w:t xml:space="preserve">процесс останавливается (даже если записана 1 в </w:t>
      </w:r>
      <w:r>
        <w:rPr>
          <w:lang w:val="en-US"/>
        </w:rPr>
        <w:t>Start</w:t>
      </w:r>
      <w:r>
        <w:t>.</w:t>
      </w:r>
    </w:p>
    <w:p w14:paraId="7766C922" w14:textId="77777777" w:rsidR="00850963" w:rsidRDefault="00850963" w:rsidP="00850963">
      <w:pPr>
        <w:ind w:right="-143"/>
      </w:pPr>
      <w:r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3697A23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3D3F0B0C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12</w:t>
            </w:r>
            <w:r>
              <w:t>34</w:t>
            </w:r>
          </w:p>
        </w:tc>
      </w:tr>
      <w:tr w:rsidR="00850963" w14:paraId="02670C86" w14:textId="77777777" w:rsidTr="00BA6E48">
        <w:trPr>
          <w:trHeight w:val="277"/>
        </w:trPr>
        <w:tc>
          <w:tcPr>
            <w:tcW w:w="894" w:type="dxa"/>
          </w:tcPr>
          <w:p w14:paraId="72366C5F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CE85D4B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694FC58F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45AEB72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1F074EDB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668E43F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31094A09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C6A0C9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B70F397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573DA452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2D5CE07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F4DE67F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3A9044AB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4BA7263E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672F55C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633BA648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3EF13E63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6582787" w14:textId="77777777" w:rsidR="00850963" w:rsidRPr="0087690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Process</w:t>
            </w:r>
            <w:r w:rsidRPr="00876900">
              <w:t>_</w:t>
            </w:r>
            <w:r>
              <w:rPr>
                <w:lang w:val="en-US"/>
              </w:rPr>
              <w:t>flag</w:t>
            </w:r>
          </w:p>
        </w:tc>
      </w:tr>
      <w:tr w:rsidR="00850963" w:rsidRPr="004B04F0" w14:paraId="56F9C1CD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47F32C5D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468CC364" w14:textId="77777777" w:rsidR="00850963" w:rsidRDefault="00850963" w:rsidP="00850963">
      <w:pPr>
        <w:ind w:right="-143"/>
      </w:pPr>
      <w:r>
        <w:t xml:space="preserve">Регистр </w:t>
      </w:r>
      <w:r>
        <w:rPr>
          <w:lang w:val="en-US"/>
        </w:rPr>
        <w:t>Proces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p w14:paraId="2130BF14" w14:textId="77777777" w:rsidR="00850963" w:rsidRDefault="00850963" w:rsidP="00850963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52B71E81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61F1D62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12</w:t>
            </w:r>
            <w:r>
              <w:t>33</w:t>
            </w:r>
          </w:p>
        </w:tc>
      </w:tr>
      <w:tr w:rsidR="00850963" w14:paraId="7975270C" w14:textId="77777777" w:rsidTr="00BA6E48">
        <w:trPr>
          <w:trHeight w:val="277"/>
        </w:trPr>
        <w:tc>
          <w:tcPr>
            <w:tcW w:w="894" w:type="dxa"/>
          </w:tcPr>
          <w:p w14:paraId="561A15E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41C70CFE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0C4A507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19FD465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2481178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07717E2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2801504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55723AF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A4C066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19E182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591234C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2A7F028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65906E7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0EA0C3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DE37D0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B40A13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3C535C1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E67EB93" w14:textId="77777777" w:rsidR="00850963" w:rsidRPr="00366B19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850963" w:rsidRPr="004B04F0" w14:paraId="51E1DADC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EE4E" w14:textId="77777777" w:rsidR="00850963" w:rsidRPr="00366B19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 num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850963" w14:paraId="52D3B452" w14:textId="77777777" w:rsidTr="00BA6E48">
        <w:trPr>
          <w:trHeight w:val="277"/>
        </w:trPr>
        <w:tc>
          <w:tcPr>
            <w:tcW w:w="894" w:type="dxa"/>
          </w:tcPr>
          <w:p w14:paraId="609610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14:paraId="7800EBA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14:paraId="565D5F8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14:paraId="572598D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14:paraId="5864C2F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14:paraId="2C99A38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14:paraId="1D2250C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4882802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517AE3B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14:paraId="727E6F8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14:paraId="778A0AB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14:paraId="05C961C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14:paraId="19B7CBC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B127B7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F1892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7CC9552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E500043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EB985D5" w14:textId="77777777" w:rsidR="00850963" w:rsidRPr="00366B19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14:paraId="6E26F9E8" w14:textId="77777777" w:rsidR="00850963" w:rsidRPr="00850963" w:rsidRDefault="00850963" w:rsidP="00850963">
      <w:pPr>
        <w:ind w:right="-143"/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>вместе составляют 32 битную переменную определяющую время которое осталось до конца выставления альтернативного состояния. Время в микросекундах. Обновляется</w:t>
      </w:r>
      <w:r w:rsidRPr="00850963">
        <w:t xml:space="preserve"> 1 </w:t>
      </w:r>
      <w:r>
        <w:t>раз</w:t>
      </w:r>
      <w:r w:rsidRPr="00850963">
        <w:t xml:space="preserve"> </w:t>
      </w:r>
      <w:r>
        <w:t>в</w:t>
      </w:r>
      <w:r w:rsidRPr="00850963">
        <w:t xml:space="preserve"> 500 </w:t>
      </w:r>
      <w:r>
        <w:t>мс</w:t>
      </w:r>
      <w:r w:rsidRPr="00850963">
        <w:t xml:space="preserve">. </w:t>
      </w:r>
      <w:r>
        <w:rPr>
          <w:lang w:val="en-US"/>
        </w:rPr>
        <w:t>Time</w:t>
      </w:r>
      <w:r w:rsidRPr="00850963">
        <w:t xml:space="preserve"> = (</w:t>
      </w:r>
      <w:r>
        <w:rPr>
          <w:lang w:val="en-US"/>
        </w:rPr>
        <w:t>HIGH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 xml:space="preserve"> &lt;&lt;16)|(</w:t>
      </w:r>
      <w:r>
        <w:rPr>
          <w:lang w:val="en-US"/>
        </w:rPr>
        <w:t>LOW</w:t>
      </w:r>
      <w:r w:rsidRPr="00850963">
        <w:t>_</w:t>
      </w:r>
      <w:r>
        <w:rPr>
          <w:lang w:val="en-US"/>
        </w:rPr>
        <w:t>time</w:t>
      </w:r>
      <w:r w:rsidRPr="00850963">
        <w:t>_</w:t>
      </w:r>
      <w:r>
        <w:rPr>
          <w:lang w:val="en-US"/>
        </w:rPr>
        <w:t>left</w:t>
      </w:r>
      <w:r w:rsidRPr="00850963"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320"/>
        <w:gridCol w:w="303"/>
        <w:gridCol w:w="331"/>
        <w:gridCol w:w="301"/>
        <w:gridCol w:w="333"/>
        <w:gridCol w:w="295"/>
        <w:gridCol w:w="339"/>
        <w:gridCol w:w="403"/>
        <w:gridCol w:w="302"/>
        <w:gridCol w:w="333"/>
        <w:gridCol w:w="309"/>
        <w:gridCol w:w="325"/>
        <w:gridCol w:w="325"/>
        <w:gridCol w:w="395"/>
        <w:gridCol w:w="239"/>
        <w:gridCol w:w="469"/>
        <w:gridCol w:w="169"/>
        <w:gridCol w:w="465"/>
        <w:gridCol w:w="175"/>
        <w:gridCol w:w="469"/>
        <w:gridCol w:w="469"/>
        <w:gridCol w:w="175"/>
        <w:gridCol w:w="459"/>
        <w:gridCol w:w="184"/>
        <w:gridCol w:w="450"/>
        <w:gridCol w:w="209"/>
        <w:gridCol w:w="457"/>
        <w:gridCol w:w="178"/>
        <w:gridCol w:w="604"/>
      </w:tblGrid>
      <w:tr w:rsidR="00850963" w14:paraId="18E99F49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684E24E0" w14:textId="77777777" w:rsidR="00850963" w:rsidRPr="00FD49C9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 num 1</w:t>
            </w:r>
            <w:r>
              <w:t>242</w:t>
            </w:r>
          </w:p>
        </w:tc>
      </w:tr>
      <w:tr w:rsidR="00850963" w14:paraId="58FBA26F" w14:textId="77777777" w:rsidTr="00BA6E48">
        <w:trPr>
          <w:trHeight w:val="277"/>
        </w:trPr>
        <w:tc>
          <w:tcPr>
            <w:tcW w:w="582" w:type="dxa"/>
          </w:tcPr>
          <w:p w14:paraId="55907B4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14:paraId="22D7134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14:paraId="300AC67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14:paraId="286C5D8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14:paraId="604CFAE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14:paraId="044166B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14:paraId="5C0EB10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14:paraId="3AA95F7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14:paraId="0EC0F60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14:paraId="1BAA7C0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14:paraId="7664CF1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14:paraId="1469883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14:paraId="2F9A636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14:paraId="50E3D7E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14:paraId="4FDDC9C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14:paraId="0A93890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44B35788" w14:textId="77777777" w:rsidTr="00BA6E48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14:paraId="48936992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14:paraId="5A45D96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3F637DA8" w14:textId="77777777" w:rsidTr="00BA6E48">
        <w:trPr>
          <w:trHeight w:val="204"/>
        </w:trPr>
        <w:tc>
          <w:tcPr>
            <w:tcW w:w="2278" w:type="dxa"/>
            <w:gridSpan w:val="7"/>
            <w:vMerge/>
          </w:tcPr>
          <w:p w14:paraId="2F31DEF0" w14:textId="77777777" w:rsidR="00850963" w:rsidRDefault="00850963" w:rsidP="00BA6E48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14:paraId="2742718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14:paraId="3B0B42A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14:paraId="3A08FA5A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14:paraId="057927F0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14:paraId="13FDE27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14:paraId="0DE63651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14:paraId="53BE8CA7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5026CA98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14:paraId="7B370095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14:paraId="081E4C6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14:paraId="0D65605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14:paraId="052D8C1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850963" w14:paraId="41334300" w14:textId="77777777" w:rsidTr="00BA6E48">
        <w:trPr>
          <w:trHeight w:val="581"/>
        </w:trPr>
        <w:tc>
          <w:tcPr>
            <w:tcW w:w="2278" w:type="dxa"/>
            <w:gridSpan w:val="7"/>
            <w:vAlign w:val="center"/>
          </w:tcPr>
          <w:p w14:paraId="66D87E2E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0-16</w:t>
            </w:r>
          </w:p>
        </w:tc>
        <w:tc>
          <w:tcPr>
            <w:tcW w:w="782" w:type="dxa"/>
            <w:gridSpan w:val="2"/>
            <w:vAlign w:val="center"/>
          </w:tcPr>
          <w:p w14:paraId="1A6D96FC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14:paraId="7946071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14:paraId="0E8A79B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14:paraId="716B0C4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14:paraId="32C4157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14:paraId="2777EC9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14:paraId="3EBB3FF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14:paraId="3091663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14:paraId="550ACEAD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14:paraId="1AA7B15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14:paraId="2E4C39E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14:paraId="3D56ACE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5F79661E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669E3C3A" w14:textId="77777777" w:rsidR="00850963" w:rsidRPr="009265C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</w:t>
            </w:r>
            <w:r>
              <w:t>243</w:t>
            </w:r>
          </w:p>
        </w:tc>
      </w:tr>
      <w:tr w:rsidR="00850963" w14:paraId="077D6DB7" w14:textId="77777777" w:rsidTr="00BA6E48">
        <w:trPr>
          <w:trHeight w:val="277"/>
        </w:trPr>
        <w:tc>
          <w:tcPr>
            <w:tcW w:w="894" w:type="dxa"/>
            <w:gridSpan w:val="2"/>
          </w:tcPr>
          <w:p w14:paraId="4F4F801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37F0C69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B008F5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4F86C9D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00F994B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01CB345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BA454E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1A5A49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14BF663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DC1056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40F812F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07FC2E1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708160E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2E6F665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02B7061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271169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3D57C966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71E6C671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1FF146F6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6BD61AB4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14:paraId="0FCB64A1" w14:textId="77777777" w:rsidR="00850963" w:rsidRPr="00B0740B" w:rsidRDefault="00850963" w:rsidP="00BA6E48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14:paraId="08E02412" w14:textId="77777777" w:rsidR="00850963" w:rsidRPr="00B0740B" w:rsidRDefault="00850963" w:rsidP="00BA6E48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14:paraId="19D48721" w14:textId="77777777" w:rsidR="00850963" w:rsidRPr="00B0740B" w:rsidRDefault="00850963" w:rsidP="00BA6E48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14:paraId="0950C67F" w14:textId="77777777" w:rsidR="00850963" w:rsidRPr="00B0740B" w:rsidRDefault="00850963" w:rsidP="00BA6E48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14:paraId="7ADBB0E1" w14:textId="77777777" w:rsidR="00850963" w:rsidRPr="00B0740B" w:rsidRDefault="00850963" w:rsidP="00BA6E48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14:paraId="591D9129" w14:textId="77777777" w:rsidR="00850963" w:rsidRPr="00B0740B" w:rsidRDefault="00850963" w:rsidP="00BA6E48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14:paraId="5E56C19C" w14:textId="77777777" w:rsidR="00850963" w:rsidRPr="00B0740B" w:rsidRDefault="00850963" w:rsidP="00BA6E48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14:paraId="414E7735" w14:textId="77777777" w:rsidR="00850963" w:rsidRPr="00B0740B" w:rsidRDefault="00850963" w:rsidP="00BA6E48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14:paraId="7A3FF78E" w14:textId="77777777" w:rsidR="00850963" w:rsidRPr="00B0740B" w:rsidRDefault="00850963" w:rsidP="00BA6E48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14:paraId="0308F17C" w14:textId="77777777" w:rsidR="00850963" w:rsidRPr="00B0740B" w:rsidRDefault="00850963" w:rsidP="00BA6E48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14:paraId="0924CEEF" w14:textId="77777777" w:rsidR="00850963" w:rsidRPr="00B0740B" w:rsidRDefault="00850963" w:rsidP="00BA6E48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14:paraId="642352BC" w14:textId="77777777" w:rsidR="00850963" w:rsidRPr="00B0740B" w:rsidRDefault="00850963" w:rsidP="00BA6E48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14:paraId="3A29D1B3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14:paraId="715EA1A8" w14:textId="77777777" w:rsidR="00850963" w:rsidRPr="00B0740B" w:rsidRDefault="00850963" w:rsidP="00BA6E48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14:paraId="566C9DDF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850963" w14:paraId="79FD4607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063C01C5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1C911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2DF73E3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11A2DB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6459146E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4871B45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D1FBCD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559BE15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582095A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51A19B5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559202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73250B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704EE48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1DA0FDE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44398D6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EF2F71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00D2A2F4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04746851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</w:t>
            </w:r>
            <w:r>
              <w:t>244</w:t>
            </w:r>
          </w:p>
        </w:tc>
      </w:tr>
      <w:tr w:rsidR="00850963" w14:paraId="55E10ACC" w14:textId="77777777" w:rsidTr="00BA6E48">
        <w:trPr>
          <w:trHeight w:val="277"/>
        </w:trPr>
        <w:tc>
          <w:tcPr>
            <w:tcW w:w="894" w:type="dxa"/>
            <w:gridSpan w:val="2"/>
          </w:tcPr>
          <w:p w14:paraId="2BC20E9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4EB7315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64ECC49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6A3DA45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59D5E0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7D02A75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69D9F43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697BC75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C9A2B4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517ABC6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6C9B6A93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2154867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42B7167D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04E6870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1AD74501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4F7EFDF2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7758AD80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356824C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22DD28F8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20051052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14:paraId="7D4FE756" w14:textId="77777777" w:rsidR="00850963" w:rsidRPr="00B0740B" w:rsidRDefault="00850963" w:rsidP="00BA6E48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14:paraId="7D6ACE5E" w14:textId="77777777" w:rsidR="00850963" w:rsidRPr="00B0740B" w:rsidRDefault="00850963" w:rsidP="00BA6E48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14:paraId="057BDD5E" w14:textId="77777777" w:rsidR="00850963" w:rsidRPr="00B0740B" w:rsidRDefault="00850963" w:rsidP="00BA6E48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14:paraId="7BE8244E" w14:textId="77777777" w:rsidR="00850963" w:rsidRPr="00B0740B" w:rsidRDefault="00850963" w:rsidP="00BA6E48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14:paraId="13C5B747" w14:textId="77777777" w:rsidR="00850963" w:rsidRPr="00B0740B" w:rsidRDefault="00850963" w:rsidP="00BA6E48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14:paraId="2314EAD9" w14:textId="77777777" w:rsidR="00850963" w:rsidRPr="00B0740B" w:rsidRDefault="00850963" w:rsidP="00BA6E48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14:paraId="74824851" w14:textId="77777777" w:rsidR="00850963" w:rsidRPr="00B0740B" w:rsidRDefault="00850963" w:rsidP="00BA6E48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14:paraId="451D4230" w14:textId="77777777" w:rsidR="00850963" w:rsidRPr="00B0740B" w:rsidRDefault="00850963" w:rsidP="00BA6E48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14:paraId="0E810189" w14:textId="77777777" w:rsidR="00850963" w:rsidRPr="00B0740B" w:rsidRDefault="00850963" w:rsidP="00BA6E48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14:paraId="06248CEF" w14:textId="77777777" w:rsidR="00850963" w:rsidRPr="00B0740B" w:rsidRDefault="00850963" w:rsidP="00BA6E48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14:paraId="433F6E16" w14:textId="77777777" w:rsidR="00850963" w:rsidRPr="00B0740B" w:rsidRDefault="00850963" w:rsidP="00BA6E48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14:paraId="736F23D9" w14:textId="77777777" w:rsidR="00850963" w:rsidRPr="00B0740B" w:rsidRDefault="00850963" w:rsidP="00BA6E48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14:paraId="09BF1E37" w14:textId="77777777" w:rsidR="00850963" w:rsidRPr="00B0740B" w:rsidRDefault="00850963" w:rsidP="00BA6E48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14:paraId="03F6EA7E" w14:textId="77777777" w:rsidR="00850963" w:rsidRPr="00B0740B" w:rsidRDefault="00850963" w:rsidP="00BA6E48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14:paraId="328E945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850963" w14:paraId="55ECF221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19796C64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23FF7F1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4B17BA8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5CC9E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4ABA8779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0EBFDA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86EE190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0D0086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07DE84DA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E9B4C3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6C82D4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87DDF5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FED478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CDDA76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2E6B5449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668D4DC2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  <w:tr w:rsidR="00850963" w14:paraId="079921C7" w14:textId="77777777" w:rsidTr="00BA6E48">
        <w:trPr>
          <w:trHeight w:val="172"/>
        </w:trPr>
        <w:tc>
          <w:tcPr>
            <w:tcW w:w="10116" w:type="dxa"/>
            <w:gridSpan w:val="30"/>
            <w:vAlign w:val="center"/>
          </w:tcPr>
          <w:p w14:paraId="7E11AFFB" w14:textId="77777777" w:rsidR="00850963" w:rsidRPr="00A5541A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 num 1</w:t>
            </w:r>
            <w:r>
              <w:t>245</w:t>
            </w:r>
          </w:p>
        </w:tc>
      </w:tr>
      <w:tr w:rsidR="00850963" w14:paraId="5CE8A5C5" w14:textId="77777777" w:rsidTr="00BA6E48">
        <w:trPr>
          <w:trHeight w:val="277"/>
        </w:trPr>
        <w:tc>
          <w:tcPr>
            <w:tcW w:w="894" w:type="dxa"/>
            <w:gridSpan w:val="2"/>
          </w:tcPr>
          <w:p w14:paraId="18B190D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14:paraId="6F0EF8EC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14:paraId="2C706DFF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14:paraId="703897A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14:paraId="461E5DC6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14:paraId="16003DB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24B4ABA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14:paraId="3D7E877B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3A203F3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14:paraId="0226106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14:paraId="094FF6B8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5BB8A645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14:paraId="55CF8317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14:paraId="14E4F8B4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14:paraId="2F25C1B9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14:paraId="56858FC0" w14:textId="77777777" w:rsidR="00850963" w:rsidRDefault="00850963" w:rsidP="00BA6E48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0963" w14:paraId="14BC0472" w14:textId="77777777" w:rsidTr="00BA6E48">
        <w:trPr>
          <w:trHeight w:val="204"/>
        </w:trPr>
        <w:tc>
          <w:tcPr>
            <w:tcW w:w="10116" w:type="dxa"/>
            <w:gridSpan w:val="30"/>
            <w:vAlign w:val="center"/>
          </w:tcPr>
          <w:p w14:paraId="642C5B6B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850963" w14:paraId="09A9EE9E" w14:textId="77777777" w:rsidTr="00BA6E48">
        <w:trPr>
          <w:trHeight w:val="204"/>
        </w:trPr>
        <w:tc>
          <w:tcPr>
            <w:tcW w:w="894" w:type="dxa"/>
            <w:gridSpan w:val="2"/>
            <w:vAlign w:val="center"/>
          </w:tcPr>
          <w:p w14:paraId="0C034476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14:paraId="74661B6F" w14:textId="77777777" w:rsidR="00850963" w:rsidRPr="00B0740B" w:rsidRDefault="00850963" w:rsidP="00BA6E48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14:paraId="0C3776DA" w14:textId="77777777" w:rsidR="00850963" w:rsidRPr="00B0740B" w:rsidRDefault="00850963" w:rsidP="00BA6E48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14:paraId="46D730AF" w14:textId="77777777" w:rsidR="00850963" w:rsidRPr="00B0740B" w:rsidRDefault="00850963" w:rsidP="00BA6E48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14:paraId="487378D9" w14:textId="77777777" w:rsidR="00850963" w:rsidRPr="00B0740B" w:rsidRDefault="00850963" w:rsidP="00BA6E48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14:paraId="10EFFD6B" w14:textId="77777777" w:rsidR="00850963" w:rsidRPr="00B0740B" w:rsidRDefault="00850963" w:rsidP="00BA6E48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14:paraId="61D9AA84" w14:textId="77777777" w:rsidR="00850963" w:rsidRPr="00B0740B" w:rsidRDefault="00850963" w:rsidP="00BA6E48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14:paraId="766F7014" w14:textId="77777777" w:rsidR="00850963" w:rsidRPr="00B0740B" w:rsidRDefault="00850963" w:rsidP="00BA6E48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14:paraId="2C2B9F36" w14:textId="77777777" w:rsidR="00850963" w:rsidRPr="00B0740B" w:rsidRDefault="00850963" w:rsidP="00BA6E48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14:paraId="20879C7B" w14:textId="77777777" w:rsidR="00850963" w:rsidRPr="00B0740B" w:rsidRDefault="00850963" w:rsidP="00BA6E48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14:paraId="0D8AE790" w14:textId="77777777" w:rsidR="00850963" w:rsidRPr="00B0740B" w:rsidRDefault="00850963" w:rsidP="00BA6E48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14:paraId="24E240BA" w14:textId="77777777" w:rsidR="00850963" w:rsidRPr="00B0740B" w:rsidRDefault="00850963" w:rsidP="00BA6E48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14:paraId="16D9E901" w14:textId="77777777" w:rsidR="00850963" w:rsidRPr="00B0740B" w:rsidRDefault="00850963" w:rsidP="00BA6E48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14:paraId="40CC7F24" w14:textId="77777777" w:rsidR="00850963" w:rsidRPr="00B0740B" w:rsidRDefault="00850963" w:rsidP="00BA6E48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14:paraId="00364F44" w14:textId="77777777" w:rsidR="00850963" w:rsidRPr="00B0740B" w:rsidRDefault="00850963" w:rsidP="00BA6E48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14:paraId="3E8B863F" w14:textId="77777777" w:rsidR="00850963" w:rsidRPr="00B0740B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850963" w14:paraId="1D154A26" w14:textId="77777777" w:rsidTr="00BA6E48">
        <w:trPr>
          <w:trHeight w:val="581"/>
        </w:trPr>
        <w:tc>
          <w:tcPr>
            <w:tcW w:w="894" w:type="dxa"/>
            <w:gridSpan w:val="2"/>
            <w:vAlign w:val="center"/>
          </w:tcPr>
          <w:p w14:paraId="5733C916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8B638D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14:paraId="01AF86D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45D5C8B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14:paraId="3582EF8D" w14:textId="77777777" w:rsidR="0085096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14:paraId="7B2CCC7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DB034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224D77CF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14:paraId="10FA0D88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63E5C467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00AC892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14:paraId="7615BA1C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14:paraId="3A91BF6E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0469BCB3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14:paraId="6778DB6B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14:paraId="22868126" w14:textId="77777777" w:rsidR="00850963" w:rsidRDefault="00850963" w:rsidP="00BA6E48">
            <w:pPr>
              <w:jc w:val="center"/>
            </w:pPr>
            <w:r w:rsidRPr="002B5699">
              <w:t>0/1</w:t>
            </w:r>
          </w:p>
        </w:tc>
      </w:tr>
    </w:tbl>
    <w:p w14:paraId="54CA683F" w14:textId="77777777" w:rsidR="00850963" w:rsidRDefault="00850963" w:rsidP="00850963">
      <w:pPr>
        <w:ind w:right="-143"/>
      </w:pPr>
      <w:r>
        <w:t xml:space="preserve">Регистры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</w:p>
    <w:p w14:paraId="740E2DEC" w14:textId="77777777" w:rsidR="00850963" w:rsidRPr="00850963" w:rsidRDefault="00850963" w:rsidP="00850963">
      <w:pPr>
        <w:ind w:right="-143"/>
      </w:pPr>
      <w:r>
        <w:br w:type="column"/>
      </w:r>
      <w:r>
        <w:lastRenderedPageBreak/>
        <w:t xml:space="preserve">Регистры </w:t>
      </w:r>
      <w:r>
        <w:rPr>
          <w:lang w:val="en-US"/>
        </w:rPr>
        <w:t>SPI</w:t>
      </w:r>
    </w:p>
    <w:p w14:paraId="5F04AC4C" w14:textId="77777777" w:rsidR="00850963" w:rsidRDefault="00850963" w:rsidP="00850963">
      <w:pPr>
        <w:ind w:right="-143"/>
      </w:pPr>
      <w:r>
        <w:t xml:space="preserve">Регистры управления </w:t>
      </w:r>
      <w:r>
        <w:rPr>
          <w:lang w:val="en-US"/>
        </w:rPr>
        <w:t>SPI</w:t>
      </w:r>
      <w:r w:rsidRPr="00876900">
        <w:t xml:space="preserve">. </w:t>
      </w:r>
      <w:r>
        <w:t xml:space="preserve">Находятся в области </w:t>
      </w:r>
      <w:r>
        <w:rPr>
          <w:lang w:val="en-US"/>
        </w:rPr>
        <w:t>analog</w:t>
      </w:r>
      <w:r w:rsidRPr="00876900">
        <w:t xml:space="preserve"> </w:t>
      </w:r>
      <w:r>
        <w:rPr>
          <w:lang w:val="en-US"/>
        </w:rPr>
        <w:t>outputs</w:t>
      </w:r>
      <w:r w:rsidRPr="00876900">
        <w:t>.</w:t>
      </w:r>
    </w:p>
    <w:p w14:paraId="5152B94C" w14:textId="77777777" w:rsidR="00850963" w:rsidRPr="00AC7C41" w:rsidRDefault="00850963" w:rsidP="00850963">
      <w:pPr>
        <w:ind w:right="-143"/>
        <w:rPr>
          <w:lang w:val="en-US"/>
        </w:rPr>
      </w:pPr>
      <w:r>
        <w:rPr>
          <w:lang w:val="en-US"/>
        </w:rPr>
        <w:t>SPI Settings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01F23B6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D9B82B5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12</w:t>
            </w:r>
            <w:r>
              <w:t>46</w:t>
            </w:r>
          </w:p>
        </w:tc>
      </w:tr>
      <w:tr w:rsidR="00850963" w14:paraId="44F7D25F" w14:textId="77777777" w:rsidTr="00BA6E48">
        <w:trPr>
          <w:trHeight w:val="277"/>
        </w:trPr>
        <w:tc>
          <w:tcPr>
            <w:tcW w:w="894" w:type="dxa"/>
          </w:tcPr>
          <w:p w14:paraId="44DD128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01C2BB8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3C6138E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60E8DCAA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0665ACB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51B6134F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10F9750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5E2CBB3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5162C8D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6EB810AF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6650655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CB0AEFE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135FE04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3F5EE50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3685F878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4C99D7C7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44040C2B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24E619F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:rsidRPr="004B04F0" w14:paraId="273DA0AD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6A53ADC0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0249E558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7D872B07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7F001EF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12</w:t>
            </w:r>
            <w:r>
              <w:t>47</w:t>
            </w:r>
          </w:p>
        </w:tc>
      </w:tr>
      <w:tr w:rsidR="00850963" w14:paraId="726B9D65" w14:textId="77777777" w:rsidTr="00BA6E48">
        <w:trPr>
          <w:trHeight w:val="277"/>
        </w:trPr>
        <w:tc>
          <w:tcPr>
            <w:tcW w:w="894" w:type="dxa"/>
          </w:tcPr>
          <w:p w14:paraId="458AB06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49DC81D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6412EDEE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453EA4CB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0F44D7B7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5F144465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2790CA62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78B0D675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332043EF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7DB045C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84323C7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32C04191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14A01AF7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5D372D8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8DB606D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030F0626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09E146A7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5821160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850963" w:rsidRPr="004B04F0" w14:paraId="5CAC13BA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1FAE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8</w:t>
            </w:r>
          </w:p>
        </w:tc>
      </w:tr>
      <w:tr w:rsidR="00850963" w14:paraId="7B8E5A7F" w14:textId="77777777" w:rsidTr="00BA6E48">
        <w:trPr>
          <w:trHeight w:val="277"/>
        </w:trPr>
        <w:tc>
          <w:tcPr>
            <w:tcW w:w="894" w:type="dxa"/>
          </w:tcPr>
          <w:p w14:paraId="507DA547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F3A8568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31CE736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06DEC2FC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2AEAF227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125879E9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67498944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0B23DEF2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A2C8EA0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1A68907B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387B7801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73B7967A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6514B789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66D1EE4A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1EAF7FD3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4DC78D8E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77F56F6B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F32B924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850963" w:rsidRPr="004B04F0" w14:paraId="76F53E18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57CE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9</w:t>
            </w:r>
          </w:p>
        </w:tc>
      </w:tr>
      <w:tr w:rsidR="00850963" w14:paraId="2E41B83E" w14:textId="77777777" w:rsidTr="00BA6E48">
        <w:trPr>
          <w:trHeight w:val="277"/>
        </w:trPr>
        <w:tc>
          <w:tcPr>
            <w:tcW w:w="894" w:type="dxa"/>
          </w:tcPr>
          <w:p w14:paraId="395C0AC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1B15D859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30198B53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5F02C372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0810D385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088F4666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7B8C698E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54BA56C2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0B9F3928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6605D7D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69EF79D2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23215F68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5255E4C2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4435C75C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5E2DE8F1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224E3B32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59F50D32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A45FC84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Polaryty</w:t>
            </w:r>
          </w:p>
        </w:tc>
      </w:tr>
      <w:tr w:rsidR="00850963" w:rsidRPr="004B04F0" w14:paraId="39F371D3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2EAD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50</w:t>
            </w:r>
          </w:p>
        </w:tc>
      </w:tr>
      <w:tr w:rsidR="00850963" w14:paraId="7E76B5AD" w14:textId="77777777" w:rsidTr="00BA6E48">
        <w:trPr>
          <w:trHeight w:val="277"/>
        </w:trPr>
        <w:tc>
          <w:tcPr>
            <w:tcW w:w="894" w:type="dxa"/>
          </w:tcPr>
          <w:p w14:paraId="4B62705C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1A7D68EB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582EBDA3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142DEDE2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410BBE82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A985F09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4282C5FE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2DF2868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4C1EC58D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538D7F06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64EE9FC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4C735C76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00AEF4B6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52EE956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5E74FFD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35F4769A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3A60ED05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B24B5D8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850963" w:rsidRPr="004B04F0" w14:paraId="2BDCC8D5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B295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51</w:t>
            </w:r>
          </w:p>
        </w:tc>
      </w:tr>
      <w:tr w:rsidR="00850963" w14:paraId="68881C83" w14:textId="77777777" w:rsidTr="00BA6E48">
        <w:trPr>
          <w:trHeight w:val="277"/>
        </w:trPr>
        <w:tc>
          <w:tcPr>
            <w:tcW w:w="894" w:type="dxa"/>
          </w:tcPr>
          <w:p w14:paraId="501170E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4824A8AE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4167EA7C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4A9B77A1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49493A7F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19560044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1354FA49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3E12843B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6767B0BC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0FF40C51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089481C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4DA014F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11521E4E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16615B7F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FFFE3B7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06CFAF63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4147B87D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8BACC98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850963" w:rsidRPr="004B04F0" w14:paraId="2025D553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6202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52</w:t>
            </w:r>
          </w:p>
        </w:tc>
      </w:tr>
      <w:tr w:rsidR="00850963" w14:paraId="6928BD02" w14:textId="77777777" w:rsidTr="00BA6E48">
        <w:trPr>
          <w:trHeight w:val="277"/>
        </w:trPr>
        <w:tc>
          <w:tcPr>
            <w:tcW w:w="894" w:type="dxa"/>
          </w:tcPr>
          <w:p w14:paraId="66758886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46035F6F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A710E9A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2E49E54A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3EE1C53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40C19131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CEBD400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5E30DD9D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3B2B32B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49903803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3CC19831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69F8661E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9727053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364C21C7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1B8B26D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45A1BEFD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0F4B6337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5AE7F268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850963" w:rsidRPr="004B04F0" w14:paraId="14FE3FB9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E9E1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53</w:t>
            </w:r>
          </w:p>
        </w:tc>
      </w:tr>
      <w:tr w:rsidR="00850963" w14:paraId="652C96F7" w14:textId="77777777" w:rsidTr="00BA6E48">
        <w:trPr>
          <w:trHeight w:val="277"/>
        </w:trPr>
        <w:tc>
          <w:tcPr>
            <w:tcW w:w="894" w:type="dxa"/>
          </w:tcPr>
          <w:p w14:paraId="78DF4DA8" w14:textId="77777777" w:rsidR="00850963" w:rsidRPr="00876900" w:rsidRDefault="00850963" w:rsidP="00BA6E48">
            <w:pPr>
              <w:ind w:right="-143"/>
            </w:pPr>
            <w:r w:rsidRPr="00876900">
              <w:lastRenderedPageBreak/>
              <w:t>15</w:t>
            </w:r>
          </w:p>
        </w:tc>
        <w:tc>
          <w:tcPr>
            <w:tcW w:w="570" w:type="dxa"/>
          </w:tcPr>
          <w:p w14:paraId="29B321BD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5822254D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0FDEC6A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18637880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3B127FBF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4FBB9389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6A17BDBE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2BD70D19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41E4136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47B8993F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FDBDDA2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00D237DE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1BB5F2FA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E37248F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148248B9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2C8F1AFB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AA87B4C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First_bit</w:t>
            </w:r>
          </w:p>
        </w:tc>
      </w:tr>
      <w:tr w:rsidR="00850963" w:rsidRPr="004B04F0" w14:paraId="0038F846" w14:textId="77777777" w:rsidTr="00BA6E48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D924" w14:textId="77777777" w:rsidR="00850963" w:rsidRPr="001D24B0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1D2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</w:t>
            </w:r>
            <w:r w:rsidRPr="001D24B0">
              <w:rPr>
                <w:lang w:val="en-US"/>
              </w:rPr>
              <w:t xml:space="preserve"> 1247</w:t>
            </w:r>
          </w:p>
        </w:tc>
      </w:tr>
      <w:tr w:rsidR="00850963" w14:paraId="5F3A8E8D" w14:textId="77777777" w:rsidTr="00BA6E48">
        <w:trPr>
          <w:trHeight w:val="277"/>
        </w:trPr>
        <w:tc>
          <w:tcPr>
            <w:tcW w:w="894" w:type="dxa"/>
          </w:tcPr>
          <w:p w14:paraId="24993FC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6300DBC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1C8BAAC2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5229690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0AF6F419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3EFF1822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B4D9AE7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B3C85DB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6BE7F8A6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3D3AED31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18AA586E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5A0F2F74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139C5786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6FD6761C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117E067D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2ACB95B2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75339091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647B9C99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Ti_mode</w:t>
            </w:r>
          </w:p>
        </w:tc>
      </w:tr>
    </w:tbl>
    <w:p w14:paraId="563DF599" w14:textId="77777777" w:rsidR="00850963" w:rsidRDefault="00850963" w:rsidP="00850963">
      <w:pPr>
        <w:ind w:right="-143"/>
      </w:pPr>
      <w:r>
        <w:t xml:space="preserve">mode </w:t>
      </w:r>
      <w:r>
        <w:tab/>
      </w:r>
      <w:r>
        <w:tab/>
      </w:r>
      <w:r>
        <w:tab/>
        <w:t>master - 0, slave -1</w:t>
      </w:r>
    </w:p>
    <w:p w14:paraId="2203D037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 xml:space="preserve">direction </w:t>
      </w:r>
      <w:r>
        <w:rPr>
          <w:lang w:val="en-US"/>
        </w:rPr>
        <w:tab/>
      </w:r>
      <w:r w:rsidRPr="001D24B0">
        <w:rPr>
          <w:lang w:val="en-US"/>
        </w:rPr>
        <w:tab/>
        <w:t>2Line - 0, 2Line_rx_only - 1, 1Line - 2</w:t>
      </w:r>
    </w:p>
    <w:p w14:paraId="07579B76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>data_size</w:t>
      </w:r>
      <w:r>
        <w:rPr>
          <w:lang w:val="en-US"/>
        </w:rPr>
        <w:tab/>
      </w:r>
      <w:r>
        <w:rPr>
          <w:lang w:val="en-US"/>
        </w:rPr>
        <w:tab/>
      </w:r>
      <w:r w:rsidRPr="001D24B0">
        <w:rPr>
          <w:lang w:val="en-US"/>
        </w:rPr>
        <w:t>8bit - 0, 16bit -1</w:t>
      </w:r>
    </w:p>
    <w:p w14:paraId="46F3AA4D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 xml:space="preserve">polarity </w:t>
      </w:r>
      <w:r>
        <w:rPr>
          <w:lang w:val="en-US"/>
        </w:rPr>
        <w:tab/>
      </w:r>
      <w:r>
        <w:rPr>
          <w:lang w:val="en-US"/>
        </w:rPr>
        <w:tab/>
      </w:r>
      <w:r w:rsidRPr="001D24B0">
        <w:rPr>
          <w:lang w:val="en-US"/>
        </w:rPr>
        <w:t>low - 0, high - 1</w:t>
      </w:r>
    </w:p>
    <w:p w14:paraId="0CD91ACD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>phase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4B0">
        <w:rPr>
          <w:lang w:val="en-US"/>
        </w:rPr>
        <w:t>one_edge - 0, two_edge - 1</w:t>
      </w:r>
    </w:p>
    <w:p w14:paraId="7FE5E13E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>slave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4B0">
        <w:rPr>
          <w:lang w:val="en-US"/>
        </w:rPr>
        <w:t>not_used_et</w:t>
      </w:r>
    </w:p>
    <w:p w14:paraId="30FEFF43" w14:textId="77777777" w:rsidR="00850963" w:rsidRPr="001D24B0" w:rsidRDefault="00850963" w:rsidP="00850963">
      <w:pPr>
        <w:ind w:right="-143"/>
        <w:rPr>
          <w:lang w:val="en-US"/>
        </w:rPr>
      </w:pPr>
      <w:r>
        <w:rPr>
          <w:lang w:val="en-US"/>
        </w:rPr>
        <w:t>baud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4B0">
        <w:rPr>
          <w:lang w:val="en-US"/>
        </w:rPr>
        <w:t>0 - 21MB/s, 1 - 10,5 MB/s, 2 - 5,25 MB/s, 3 - 2,625 MB/s, 4 - 1,3125 MB/s, 5 - 656,25 kB/s, 6 - 328,125 kB/s, 7 - 164,062 kB/s.</w:t>
      </w:r>
    </w:p>
    <w:p w14:paraId="41936B02" w14:textId="77777777" w:rsidR="00850963" w:rsidRPr="001D24B0" w:rsidRDefault="00850963" w:rsidP="00850963">
      <w:pPr>
        <w:ind w:right="-143"/>
        <w:rPr>
          <w:lang w:val="en-US"/>
        </w:rPr>
      </w:pPr>
      <w:r w:rsidRPr="001D24B0">
        <w:rPr>
          <w:lang w:val="en-US"/>
        </w:rPr>
        <w:t>firs_bit</w:t>
      </w:r>
      <w:r w:rsidRPr="001D24B0">
        <w:rPr>
          <w:lang w:val="en-US"/>
        </w:rPr>
        <w:tab/>
      </w:r>
      <w:r w:rsidRPr="001D24B0">
        <w:rPr>
          <w:lang w:val="en-US"/>
        </w:rPr>
        <w:tab/>
      </w:r>
      <w:r w:rsidRPr="001D24B0">
        <w:rPr>
          <w:lang w:val="en-US"/>
        </w:rPr>
        <w:tab/>
        <w:t>0 - MSB_first, 1 - LSB_first</w:t>
      </w:r>
    </w:p>
    <w:p w14:paraId="4F7CF202" w14:textId="77777777" w:rsidR="00850963" w:rsidRPr="000C5D5D" w:rsidRDefault="00850963" w:rsidP="00850963">
      <w:pPr>
        <w:ind w:right="-143"/>
        <w:rPr>
          <w:lang w:val="en-US"/>
        </w:rPr>
      </w:pPr>
      <w:r w:rsidRPr="000C5D5D">
        <w:rPr>
          <w:lang w:val="en-US"/>
        </w:rPr>
        <w:t>ti_mode</w:t>
      </w:r>
      <w:r w:rsidRPr="000C5D5D">
        <w:rPr>
          <w:lang w:val="en-US"/>
        </w:rPr>
        <w:tab/>
      </w:r>
      <w:r w:rsidRPr="000C5D5D">
        <w:rPr>
          <w:lang w:val="en-US"/>
        </w:rPr>
        <w:tab/>
        <w:t>0 - disable, 1 – enable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1A7F0343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075D1F1B" w14:textId="77777777" w:rsidR="00850963" w:rsidRPr="000C5D5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12</w:t>
            </w:r>
            <w:r>
              <w:t>4</w:t>
            </w:r>
            <w:r>
              <w:rPr>
                <w:lang w:val="en-US"/>
              </w:rPr>
              <w:t>8</w:t>
            </w:r>
          </w:p>
        </w:tc>
      </w:tr>
      <w:tr w:rsidR="00850963" w14:paraId="790E102C" w14:textId="77777777" w:rsidTr="00BA6E48">
        <w:trPr>
          <w:trHeight w:val="277"/>
        </w:trPr>
        <w:tc>
          <w:tcPr>
            <w:tcW w:w="894" w:type="dxa"/>
          </w:tcPr>
          <w:p w14:paraId="15ACDA83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3479DC5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D7C61AA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77BB7B17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E6E145E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10105376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D5E8C57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0F3AC179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5C1CE698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5BC7326E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03E67E4E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3C882FBB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4F9BF804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2D869E8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07D4CAF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01F397AA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37D93F79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B8F69C4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850963" w:rsidRPr="004B04F0" w14:paraId="4AE9BF1F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2464D26F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0455D717" w14:textId="77777777" w:rsidR="00850963" w:rsidRDefault="00850963" w:rsidP="00850963">
      <w:pPr>
        <w:ind w:right="-143"/>
      </w:pPr>
      <w:r>
        <w:t>Перед инициализацией сбрасывается принудительно в 0. После инициализации в случае успеха выставляется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0627775D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C294420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12</w:t>
            </w:r>
            <w:r>
              <w:t>49</w:t>
            </w:r>
          </w:p>
        </w:tc>
      </w:tr>
      <w:tr w:rsidR="00850963" w14:paraId="3DB1D51F" w14:textId="77777777" w:rsidTr="00BA6E48">
        <w:trPr>
          <w:trHeight w:val="277"/>
        </w:trPr>
        <w:tc>
          <w:tcPr>
            <w:tcW w:w="894" w:type="dxa"/>
          </w:tcPr>
          <w:p w14:paraId="331AE87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A54706D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469C79D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691B867C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0032294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352784E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3DDE41CC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128EF386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12108F1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3B60ADF0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06FDA65C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4BE3C68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C44F2B9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7C20ABCC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0C6BB669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1B419305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309CC64E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6A49E9D7" w14:textId="77777777" w:rsidR="00850963" w:rsidRPr="000C5D5D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Set_default</w:t>
            </w:r>
          </w:p>
        </w:tc>
      </w:tr>
      <w:tr w:rsidR="00850963" w:rsidRPr="004B04F0" w14:paraId="3AE1A678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09707914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7DBC17E4" w14:textId="77777777" w:rsidR="00850963" w:rsidRDefault="00850963" w:rsidP="00850963">
      <w:pPr>
        <w:ind w:right="-143"/>
      </w:pPr>
      <w:r>
        <w:t xml:space="preserve">Если выставлен в 1, то не зависимо от того что записано в предыдущие настроечных регистрах, в инициализацию будут прописаны настройки по умолчанию. </w:t>
      </w:r>
    </w:p>
    <w:p w14:paraId="33ED7EEA" w14:textId="77777777" w:rsidR="00850963" w:rsidRDefault="00850963" w:rsidP="00850963">
      <w:pPr>
        <w:ind w:right="-143"/>
        <w:rPr>
          <w:lang w:val="en-US"/>
        </w:rPr>
      </w:pPr>
      <w:r>
        <w:rPr>
          <w:lang w:val="en-US"/>
        </w:rPr>
        <w:t>Master, 2Lines, 8bit, Polarity_low, Phase_1Edge, Baud_rate – 21MB/s. TiMode – disable.</w:t>
      </w:r>
    </w:p>
    <w:p w14:paraId="392A9EDD" w14:textId="77777777" w:rsidR="00850963" w:rsidRDefault="00850963" w:rsidP="00850963">
      <w:pPr>
        <w:ind w:right="-143"/>
        <w:rPr>
          <w:lang w:val="en-US"/>
        </w:rPr>
      </w:pPr>
    </w:p>
    <w:p w14:paraId="331D658B" w14:textId="77777777" w:rsidR="00850963" w:rsidRDefault="00850963" w:rsidP="00850963">
      <w:pPr>
        <w:rPr>
          <w:lang w:val="en-US"/>
        </w:rPr>
      </w:pPr>
      <w:r>
        <w:rPr>
          <w:lang w:val="en-US"/>
        </w:rPr>
        <w:br w:type="page"/>
      </w:r>
    </w:p>
    <w:p w14:paraId="09CD567F" w14:textId="77777777" w:rsidR="00850963" w:rsidRDefault="00850963" w:rsidP="00850963">
      <w:pPr>
        <w:ind w:right="-143"/>
        <w:rPr>
          <w:lang w:val="en-US"/>
        </w:rPr>
      </w:pPr>
      <w:r>
        <w:rPr>
          <w:lang w:val="en-US"/>
        </w:rPr>
        <w:lastRenderedPageBreak/>
        <w:t>Spi_transmit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222C164D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257C072D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1266</w:t>
            </w:r>
          </w:p>
        </w:tc>
      </w:tr>
      <w:tr w:rsidR="00850963" w14:paraId="2E95E600" w14:textId="77777777" w:rsidTr="00BA6E48">
        <w:trPr>
          <w:trHeight w:val="277"/>
        </w:trPr>
        <w:tc>
          <w:tcPr>
            <w:tcW w:w="894" w:type="dxa"/>
          </w:tcPr>
          <w:p w14:paraId="1060505B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59F7785E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5D188AA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5274A56B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5FFAD488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34B85D5E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1FE2B192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56C30062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1F2A159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24247C78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6C7D6B8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5B85237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1DAF59AA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6B0F8DC5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4EBEB58D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0547CD26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2CA7D625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7A55482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:rsidRPr="004B04F0" w14:paraId="4CD4667C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3DCF17E4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0B6C8907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4B22346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5DD18D2F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126</w:t>
            </w:r>
            <w:r>
              <w:rPr>
                <w:lang w:val="en-US"/>
              </w:rPr>
              <w:t>7</w:t>
            </w:r>
          </w:p>
        </w:tc>
      </w:tr>
      <w:tr w:rsidR="00850963" w14:paraId="68926E18" w14:textId="77777777" w:rsidTr="00BA6E48">
        <w:trPr>
          <w:trHeight w:val="277"/>
        </w:trPr>
        <w:tc>
          <w:tcPr>
            <w:tcW w:w="894" w:type="dxa"/>
          </w:tcPr>
          <w:p w14:paraId="7A40C4E1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1CDE2CD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72829E13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17F7234F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7F125075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CA592A2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76F7540C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096052AA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4F4FF270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491492BF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354E7DFB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1F43E2CC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0A607312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312B2D8A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07EE338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7EDFBE3F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2EEA45ED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54968E9F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850963" w:rsidRPr="004B04F0" w14:paraId="6C192565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6C89589B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1BBC93E5" w14:textId="77777777" w:rsidR="00850963" w:rsidRDefault="00850963" w:rsidP="00850963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26F29C8C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2C8289F1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126</w:t>
            </w:r>
            <w:r>
              <w:t>8</w:t>
            </w:r>
          </w:p>
        </w:tc>
      </w:tr>
      <w:tr w:rsidR="00850963" w14:paraId="738D07EB" w14:textId="77777777" w:rsidTr="00BA6E48">
        <w:trPr>
          <w:trHeight w:val="277"/>
        </w:trPr>
        <w:tc>
          <w:tcPr>
            <w:tcW w:w="894" w:type="dxa"/>
          </w:tcPr>
          <w:p w14:paraId="446C70F7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0F367FDC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38D3E361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33C6CC84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CA0BA58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6D19AC5D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0CF6694B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64321F50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1E81B53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06D2221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5C34A3F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500408E9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45D6AB0F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576D452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1603AA50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25A9862C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33D05D7F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0475BC95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14:paraId="5B9FA1E8" w14:textId="77777777" w:rsidR="00850963" w:rsidRDefault="00850963" w:rsidP="00850963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отправку. В 16 битном режиме максимальное значение 32. В 8 битном режиме максимальное значение 64.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7AAA506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16133A25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126</w:t>
            </w:r>
            <w:r>
              <w:t>9</w:t>
            </w:r>
          </w:p>
        </w:tc>
      </w:tr>
      <w:tr w:rsidR="00850963" w14:paraId="50A8F1CD" w14:textId="77777777" w:rsidTr="00BA6E48">
        <w:trPr>
          <w:trHeight w:val="277"/>
        </w:trPr>
        <w:tc>
          <w:tcPr>
            <w:tcW w:w="894" w:type="dxa"/>
          </w:tcPr>
          <w:p w14:paraId="72DAF9F2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55B3AF3A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695616B7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26B251BC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21F65850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02A6C5B0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2FAB57F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7711AAB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BCE4C2C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344D2833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0F0BFBE1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59CAA7E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4E9909FC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6020EF0C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A7F8BC7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3A224B21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4FDA69D8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C5123E1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Transaction_end</w:t>
            </w:r>
          </w:p>
        </w:tc>
      </w:tr>
      <w:tr w:rsidR="00850963" w:rsidRPr="004B04F0" w14:paraId="7C5B5466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091B6E18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56C1CA69" w14:textId="77777777" w:rsidR="00850963" w:rsidRPr="007D7F46" w:rsidRDefault="00850963" w:rsidP="00850963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185597B9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37EF3A3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</w:t>
            </w:r>
            <w:r>
              <w:t>70</w:t>
            </w:r>
          </w:p>
        </w:tc>
      </w:tr>
      <w:tr w:rsidR="00850963" w14:paraId="3806BFE7" w14:textId="77777777" w:rsidTr="00BA6E48">
        <w:trPr>
          <w:trHeight w:val="277"/>
        </w:trPr>
        <w:tc>
          <w:tcPr>
            <w:tcW w:w="894" w:type="dxa"/>
          </w:tcPr>
          <w:p w14:paraId="26AA5014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6ECEC7C2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DD25C09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5A2170CD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4FF156C4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89A856D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AFD99D6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E038EAB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9850D7C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00634650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B8D0CB4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6D2D4495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CAD05A1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14BDFB49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575DD47E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45ADCFB9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7FC2FD42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75FCD6A2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Rx_tx_flag</w:t>
            </w:r>
          </w:p>
        </w:tc>
      </w:tr>
      <w:tr w:rsidR="00850963" w:rsidRPr="004B04F0" w14:paraId="5F88B62E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767AC948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1AC1F9A0" w14:textId="77777777" w:rsidR="00850963" w:rsidRDefault="00850963" w:rsidP="00850963">
      <w:pPr>
        <w:ind w:right="-143"/>
      </w:pPr>
      <w:r>
        <w:rPr>
          <w:lang w:val="en-US"/>
        </w:rPr>
        <w:t>Rx</w:t>
      </w:r>
      <w:r w:rsidRPr="007D7F46">
        <w:t>_</w:t>
      </w:r>
      <w:r>
        <w:rPr>
          <w:lang w:val="en-US"/>
        </w:rPr>
        <w:t>tx</w:t>
      </w:r>
      <w:r w:rsidRPr="007D7F46">
        <w:t>_</w:t>
      </w:r>
      <w:r>
        <w:rPr>
          <w:lang w:val="en-US"/>
        </w:rPr>
        <w:t>flag</w:t>
      </w:r>
      <w:r w:rsidRPr="007D7F46">
        <w:t xml:space="preserve"> – </w:t>
      </w:r>
      <w:r>
        <w:t>ф</w:t>
      </w:r>
      <w:r w:rsidRPr="007D7F46">
        <w:t>лаг раб</w:t>
      </w:r>
      <w:r>
        <w:t xml:space="preserve">оты в режиме приемопередатчика (при настройке в две линии) </w:t>
      </w:r>
      <w:r>
        <w:br/>
      </w:r>
      <w:r>
        <w:lastRenderedPageBreak/>
        <w:t xml:space="preserve">0 – режим работы только передатчик. 1 – режим работы передатчик/приемник. Данные приема складываются в регистры данных приемника. </w:t>
      </w:r>
    </w:p>
    <w:p w14:paraId="1E922CB8" w14:textId="77777777" w:rsidR="00850963" w:rsidRDefault="00850963" w:rsidP="00850963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34254107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8CA4E28" w14:textId="77777777" w:rsidR="00850963" w:rsidRPr="00220503" w:rsidRDefault="00850963" w:rsidP="00BA6E48">
            <w:pPr>
              <w:ind w:right="-143"/>
              <w:jc w:val="center"/>
            </w:pPr>
            <w:r>
              <w:br w:type="column"/>
            </w: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12</w:t>
            </w:r>
            <w:r>
              <w:t>76…</w:t>
            </w:r>
          </w:p>
        </w:tc>
      </w:tr>
      <w:tr w:rsidR="00850963" w14:paraId="770EC310" w14:textId="77777777" w:rsidTr="00BA6E48">
        <w:trPr>
          <w:trHeight w:val="277"/>
        </w:trPr>
        <w:tc>
          <w:tcPr>
            <w:tcW w:w="894" w:type="dxa"/>
          </w:tcPr>
          <w:p w14:paraId="143C83FC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0A0173C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48A85DF2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7E28DE35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00E19A88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69F20FDF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0657CE42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71907CA9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4F0B528F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006B18D6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27A477E6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6B988832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55ADE31B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0AEE6B7D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779E445E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0DB1BF91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07FDA2FD" w14:textId="77777777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14:paraId="0C5E2F28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14:paraId="1443CC34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850963" w:rsidRPr="004B04F0" w14:paraId="3D7CB6C1" w14:textId="77777777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14:paraId="28626AF3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14:paraId="62ADB81A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850963" w:rsidRPr="004B04F0" w14:paraId="5054F445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E6DF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br w:type="column"/>
              <w:t>…</w:t>
            </w:r>
            <w:r w:rsidRPr="007D7F46">
              <w:t>Reg</w:t>
            </w:r>
            <w:r w:rsidRPr="00876900">
              <w:t xml:space="preserve"> </w:t>
            </w:r>
            <w:r w:rsidRPr="007D7F46">
              <w:t>num</w:t>
            </w:r>
            <w:r w:rsidRPr="00876900">
              <w:t xml:space="preserve"> </w:t>
            </w:r>
            <w:r>
              <w:rPr>
                <w:lang w:val="en-US"/>
              </w:rPr>
              <w:t>1307</w:t>
            </w:r>
          </w:p>
        </w:tc>
      </w:tr>
      <w:tr w:rsidR="00850963" w14:paraId="562C67D7" w14:textId="77777777" w:rsidTr="00BA6E48">
        <w:trPr>
          <w:trHeight w:val="277"/>
        </w:trPr>
        <w:tc>
          <w:tcPr>
            <w:tcW w:w="894" w:type="dxa"/>
          </w:tcPr>
          <w:p w14:paraId="662BCD43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396E6725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5B77CE2E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1E2DAF74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59B0A877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693BC754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355AC326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75FD5647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2E3DAF5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4A53918A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03033F3E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2E9DD46A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7EAA466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7FB1CF3E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36876D5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39A3A637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51B9BE2D" w14:textId="77777777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14:paraId="00989779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62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14:paraId="78F7B3CD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Data[63]</w:t>
            </w:r>
          </w:p>
        </w:tc>
      </w:tr>
      <w:tr w:rsidR="00850963" w:rsidRPr="004B04F0" w14:paraId="26CFFAFA" w14:textId="77777777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14:paraId="5DC1AFB8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14:paraId="6A7F0AD8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14:paraId="13DC21FD" w14:textId="77777777" w:rsidR="00850963" w:rsidRDefault="00850963" w:rsidP="00850963">
      <w:pPr>
        <w:ind w:right="-143"/>
      </w:pPr>
      <w:r>
        <w:t xml:space="preserve">Регистры данных на отправку. </w:t>
      </w:r>
    </w:p>
    <w:p w14:paraId="7F10A03A" w14:textId="77777777" w:rsidR="00850963" w:rsidRDefault="00850963" w:rsidP="00850963">
      <w:pPr>
        <w:ind w:right="-143"/>
        <w:rPr>
          <w:lang w:val="en-US"/>
        </w:rPr>
      </w:pPr>
      <w:r w:rsidRPr="00850963">
        <w:rPr>
          <w:lang w:val="en-US"/>
        </w:rPr>
        <w:br w:type="column"/>
      </w:r>
      <w:r>
        <w:lastRenderedPageBreak/>
        <w:t>Регистры</w:t>
      </w:r>
      <w:r w:rsidRPr="00850963">
        <w:rPr>
          <w:lang w:val="en-US"/>
        </w:rPr>
        <w:t xml:space="preserve"> </w:t>
      </w:r>
      <w:r>
        <w:t>приемника</w:t>
      </w:r>
      <w:r w:rsidRPr="00850963">
        <w:rPr>
          <w:lang w:val="en-US"/>
        </w:rPr>
        <w:t xml:space="preserve"> </w:t>
      </w:r>
      <w:r>
        <w:rPr>
          <w:lang w:val="en-US"/>
        </w:rPr>
        <w:t>SPI</w:t>
      </w:r>
    </w:p>
    <w:p w14:paraId="3BDFCF8D" w14:textId="77777777" w:rsidR="00850963" w:rsidRDefault="00850963" w:rsidP="00850963">
      <w:pPr>
        <w:ind w:right="-143"/>
        <w:rPr>
          <w:lang w:val="en-US"/>
        </w:rPr>
      </w:pPr>
      <w:r>
        <w:rPr>
          <w:lang w:val="en-US"/>
        </w:rPr>
        <w:t>Spi_receive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2EF7075A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142A1F14" w14:textId="77777777" w:rsidR="00850963" w:rsidRPr="0022050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>
              <w:t>1</w:t>
            </w:r>
            <w:r>
              <w:rPr>
                <w:lang w:val="en-US"/>
              </w:rPr>
              <w:t>308</w:t>
            </w:r>
          </w:p>
        </w:tc>
      </w:tr>
      <w:tr w:rsidR="00850963" w14:paraId="2ED56068" w14:textId="77777777" w:rsidTr="00BA6E48">
        <w:trPr>
          <w:trHeight w:val="277"/>
        </w:trPr>
        <w:tc>
          <w:tcPr>
            <w:tcW w:w="894" w:type="dxa"/>
          </w:tcPr>
          <w:p w14:paraId="55E1CD4D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528DF95C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2BA417F6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51381487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F7868EA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795DCC18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1E6BB4EC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2508937C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550EB60A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306A8E1A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02DA4794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0AF89AD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7E59B633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52AFAFEA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38FC7634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484F8CB2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18A38C39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AE04428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50963" w:rsidRPr="004B04F0" w14:paraId="263412AF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55472A71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36BD910D" w14:textId="77777777" w:rsidR="00850963" w:rsidRDefault="00850963" w:rsidP="0085096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3EA02724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21727285" w14:textId="77777777" w:rsidR="00850963" w:rsidRPr="0022050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309</w:t>
            </w:r>
          </w:p>
        </w:tc>
      </w:tr>
      <w:tr w:rsidR="00850963" w14:paraId="5B8521FE" w14:textId="77777777" w:rsidTr="00BA6E48">
        <w:trPr>
          <w:trHeight w:val="277"/>
        </w:trPr>
        <w:tc>
          <w:tcPr>
            <w:tcW w:w="894" w:type="dxa"/>
          </w:tcPr>
          <w:p w14:paraId="210A6D37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280CA85B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8A36894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7FEFAE1C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28F758CA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34161786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4E9136DC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33F2853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9EC7885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FD890B5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32345C7A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1DCC7D61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48F2A989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205EC88F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6F40DCFB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266A6A84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51A598E2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1D75F786" w14:textId="77777777" w:rsidR="00850963" w:rsidRPr="00364558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850963" w:rsidRPr="004B04F0" w14:paraId="31390393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58E701B3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734AE62E" w14:textId="77777777" w:rsidR="00850963" w:rsidRDefault="00850963" w:rsidP="00850963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50EF8BFA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1B6D735E" w14:textId="77777777" w:rsidR="00850963" w:rsidRPr="00220503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310</w:t>
            </w:r>
          </w:p>
        </w:tc>
      </w:tr>
      <w:tr w:rsidR="00850963" w14:paraId="561642A9" w14:textId="77777777" w:rsidTr="00BA6E48">
        <w:trPr>
          <w:trHeight w:val="277"/>
        </w:trPr>
        <w:tc>
          <w:tcPr>
            <w:tcW w:w="894" w:type="dxa"/>
          </w:tcPr>
          <w:p w14:paraId="10D9E3D1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12059548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7B3CA226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60259872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1D562502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0CD67E2B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1BB2F331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3B2861CA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173C44B2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E2430FC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4D7828F6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15C8311F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3C113E3D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7C8D8B0A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5D1BF984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15401299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66DBBA35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2F082763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14:paraId="16837AC4" w14:textId="77777777" w:rsidR="00850963" w:rsidRDefault="00850963" w:rsidP="00850963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прием. В 16 битном режиме максимальное значение 64. В 8 битном режиме максимальное значение 128.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0087296D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4D09802D" w14:textId="77777777" w:rsidR="00850963" w:rsidRPr="004B04F0" w:rsidRDefault="00850963" w:rsidP="00BA6E48">
            <w:pPr>
              <w:ind w:right="-143"/>
              <w:jc w:val="center"/>
            </w:pP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 w:rsidRPr="000C5D5D">
              <w:t>1</w:t>
            </w:r>
            <w:r>
              <w:t>311</w:t>
            </w:r>
          </w:p>
        </w:tc>
      </w:tr>
      <w:tr w:rsidR="00850963" w14:paraId="721900F9" w14:textId="77777777" w:rsidTr="00BA6E48">
        <w:trPr>
          <w:trHeight w:val="277"/>
        </w:trPr>
        <w:tc>
          <w:tcPr>
            <w:tcW w:w="894" w:type="dxa"/>
          </w:tcPr>
          <w:p w14:paraId="5C4CDD5D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0BD51D6B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09D64EA4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7D93A8F7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24C5FF32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5ADBF78E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43B4ECFC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0EF456B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4EAE814B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17A2EE8B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60A60B3C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5D09D43D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5D200106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2FD42D5B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79DCBE4B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247D32F7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7DCBE246" w14:textId="77777777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14:paraId="44474917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Transaction_end</w:t>
            </w:r>
          </w:p>
        </w:tc>
      </w:tr>
      <w:tr w:rsidR="00850963" w:rsidRPr="004B04F0" w14:paraId="5952065A" w14:textId="77777777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14:paraId="11B49F5A" w14:textId="77777777" w:rsidR="00850963" w:rsidRPr="00876900" w:rsidRDefault="00850963" w:rsidP="00BA6E48">
            <w:pPr>
              <w:jc w:val="center"/>
            </w:pPr>
            <w:r w:rsidRPr="00876900">
              <w:t>0/1</w:t>
            </w:r>
          </w:p>
        </w:tc>
      </w:tr>
    </w:tbl>
    <w:p w14:paraId="3ACA8F8D" w14:textId="77777777" w:rsidR="00850963" w:rsidRPr="007D7F46" w:rsidRDefault="00850963" w:rsidP="00850963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p w14:paraId="07F1DA6F" w14:textId="77777777" w:rsidR="00850963" w:rsidRPr="00220503" w:rsidRDefault="00850963" w:rsidP="00850963">
      <w:pPr>
        <w:ind w:right="-143"/>
      </w:pPr>
      <w:r>
        <w:br w:type="column"/>
      </w:r>
      <w:r>
        <w:lastRenderedPageBreak/>
        <w:t xml:space="preserve">Регистры данных приемника </w:t>
      </w:r>
      <w:r>
        <w:rPr>
          <w:lang w:val="en-US"/>
        </w:rPr>
        <w:t>SPI</w:t>
      </w:r>
      <w:r>
        <w:t xml:space="preserve"> находятся в области </w:t>
      </w:r>
      <w:r>
        <w:rPr>
          <w:lang w:val="en-US"/>
        </w:rPr>
        <w:t>analog</w:t>
      </w:r>
      <w:r w:rsidRPr="00220503">
        <w:t>_</w:t>
      </w:r>
      <w:r>
        <w:rPr>
          <w:lang w:val="en-US"/>
        </w:rPr>
        <w:t>inputs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0"/>
        <w:gridCol w:w="68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850963" w:rsidRPr="004B04F0" w14:paraId="4169E815" w14:textId="77777777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14:paraId="64558F5E" w14:textId="77777777" w:rsidR="00850963" w:rsidRPr="00220503" w:rsidRDefault="00850963" w:rsidP="00BA6E48">
            <w:pPr>
              <w:ind w:right="-143"/>
              <w:jc w:val="center"/>
            </w:pPr>
            <w:r>
              <w:br w:type="column"/>
            </w:r>
            <w:r>
              <w:rPr>
                <w:lang w:val="en-US"/>
              </w:rPr>
              <w:t>Reg</w:t>
            </w:r>
            <w:r w:rsidRPr="00876900">
              <w:t xml:space="preserve"> </w:t>
            </w:r>
            <w:r>
              <w:rPr>
                <w:lang w:val="en-US"/>
              </w:rPr>
              <w:t>num</w:t>
            </w:r>
            <w:r w:rsidRPr="00876900">
              <w:t xml:space="preserve"> </w:t>
            </w:r>
            <w:r>
              <w:rPr>
                <w:lang w:val="en-US"/>
              </w:rPr>
              <w:t>2074</w:t>
            </w:r>
            <w:r>
              <w:t>…</w:t>
            </w:r>
          </w:p>
        </w:tc>
      </w:tr>
      <w:tr w:rsidR="00850963" w14:paraId="33560979" w14:textId="77777777" w:rsidTr="00BA6E48">
        <w:trPr>
          <w:trHeight w:val="277"/>
        </w:trPr>
        <w:tc>
          <w:tcPr>
            <w:tcW w:w="894" w:type="dxa"/>
          </w:tcPr>
          <w:p w14:paraId="16F94CCA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503AF15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2960A055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7AF39F56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6F34AADD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528BCD9B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585B8DBF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4B59BB71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4C78BCD6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4EF12EF7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15A38FAD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3ECBA070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24D6B232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5B7EE2E8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2DD3C7B5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30A13409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1CBC8A3F" w14:textId="77777777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14:paraId="06B63663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14:paraId="175115C3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850963" w:rsidRPr="004B04F0" w14:paraId="72CD6DDE" w14:textId="77777777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14:paraId="08105367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14:paraId="755C58F4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850963" w:rsidRPr="004B04F0" w14:paraId="75626DC6" w14:textId="77777777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C6C6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br w:type="column"/>
              <w:t>…</w:t>
            </w:r>
            <w:r w:rsidRPr="007D7F46">
              <w:t>Reg</w:t>
            </w:r>
            <w:r w:rsidRPr="00876900">
              <w:t xml:space="preserve"> </w:t>
            </w:r>
            <w:r w:rsidRPr="007D7F46">
              <w:t>num</w:t>
            </w:r>
            <w:r w:rsidRPr="00876900">
              <w:t xml:space="preserve"> </w:t>
            </w:r>
            <w:r>
              <w:rPr>
                <w:lang w:val="en-US"/>
              </w:rPr>
              <w:t>2137</w:t>
            </w:r>
          </w:p>
        </w:tc>
      </w:tr>
      <w:tr w:rsidR="00850963" w14:paraId="2957061D" w14:textId="77777777" w:rsidTr="00BA6E48">
        <w:trPr>
          <w:trHeight w:val="277"/>
        </w:trPr>
        <w:tc>
          <w:tcPr>
            <w:tcW w:w="894" w:type="dxa"/>
          </w:tcPr>
          <w:p w14:paraId="5C1A2895" w14:textId="77777777" w:rsidR="00850963" w:rsidRPr="00876900" w:rsidRDefault="0085096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14:paraId="7293CC72" w14:textId="77777777" w:rsidR="00850963" w:rsidRPr="00876900" w:rsidRDefault="0085096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14:paraId="2B1715F8" w14:textId="77777777" w:rsidR="00850963" w:rsidRPr="00876900" w:rsidRDefault="0085096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14:paraId="2FB29BF1" w14:textId="77777777" w:rsidR="00850963" w:rsidRPr="00876900" w:rsidRDefault="0085096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14:paraId="72154603" w14:textId="77777777" w:rsidR="00850963" w:rsidRPr="00876900" w:rsidRDefault="0085096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14:paraId="352BDCA6" w14:textId="77777777" w:rsidR="00850963" w:rsidRPr="00876900" w:rsidRDefault="0085096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14:paraId="6EBC9402" w14:textId="77777777" w:rsidR="00850963" w:rsidRPr="00876900" w:rsidRDefault="0085096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14:paraId="53870A69" w14:textId="77777777" w:rsidR="00850963" w:rsidRPr="00876900" w:rsidRDefault="0085096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14:paraId="7EA73761" w14:textId="77777777" w:rsidR="00850963" w:rsidRPr="00876900" w:rsidRDefault="0085096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14:paraId="70049140" w14:textId="77777777" w:rsidR="00850963" w:rsidRPr="00876900" w:rsidRDefault="0085096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14:paraId="7A453EC1" w14:textId="77777777" w:rsidR="00850963" w:rsidRPr="00876900" w:rsidRDefault="0085096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14:paraId="4D8571B7" w14:textId="77777777" w:rsidR="00850963" w:rsidRPr="00876900" w:rsidRDefault="0085096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14:paraId="13686036" w14:textId="77777777" w:rsidR="00850963" w:rsidRPr="00876900" w:rsidRDefault="0085096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14:paraId="263FAC38" w14:textId="77777777" w:rsidR="00850963" w:rsidRPr="00876900" w:rsidRDefault="0085096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14:paraId="73BEA773" w14:textId="77777777" w:rsidR="00850963" w:rsidRPr="00876900" w:rsidRDefault="0085096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14:paraId="742ACF13" w14:textId="77777777" w:rsidR="00850963" w:rsidRPr="00876900" w:rsidRDefault="00850963" w:rsidP="00BA6E48">
            <w:pPr>
              <w:ind w:right="-143"/>
            </w:pPr>
            <w:r w:rsidRPr="00876900">
              <w:t>0</w:t>
            </w:r>
          </w:p>
        </w:tc>
      </w:tr>
      <w:tr w:rsidR="00850963" w14:paraId="4B03E9CC" w14:textId="77777777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14:paraId="0A9243E8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126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14:paraId="2843C5B1" w14:textId="77777777" w:rsidR="00850963" w:rsidRPr="007D7F46" w:rsidRDefault="0085096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127</w:t>
            </w:r>
            <w:r>
              <w:rPr>
                <w:lang w:val="en-US"/>
              </w:rPr>
              <w:t>]</w:t>
            </w:r>
          </w:p>
        </w:tc>
      </w:tr>
      <w:tr w:rsidR="00850963" w:rsidRPr="004B04F0" w14:paraId="0F1A5D83" w14:textId="77777777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14:paraId="702D106C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14:paraId="0BDBECDC" w14:textId="77777777" w:rsidR="00850963" w:rsidRPr="007D7F46" w:rsidRDefault="0085096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14:paraId="018216CD" w14:textId="77777777" w:rsidR="00850963" w:rsidRPr="00220503" w:rsidRDefault="00850963" w:rsidP="00850963">
      <w:pPr>
        <w:ind w:right="-143"/>
      </w:pPr>
    </w:p>
    <w:p w14:paraId="532B6424" w14:textId="77777777" w:rsidR="006C0C5E" w:rsidRPr="00850963" w:rsidRDefault="006C0C5E" w:rsidP="00850963"/>
    <w:sectPr w:rsidR="006C0C5E" w:rsidRPr="00850963" w:rsidSect="00BB20F9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A88E0" w14:textId="77777777" w:rsidR="00C863F2" w:rsidRDefault="00C863F2">
      <w:pPr>
        <w:spacing w:line="240" w:lineRule="auto"/>
      </w:pPr>
      <w:r>
        <w:separator/>
      </w:r>
    </w:p>
  </w:endnote>
  <w:endnote w:type="continuationSeparator" w:id="0">
    <w:p w14:paraId="0A32301E" w14:textId="77777777" w:rsidR="00C863F2" w:rsidRDefault="00C863F2">
      <w:pPr>
        <w:spacing w:line="240" w:lineRule="auto"/>
      </w:pPr>
      <w:r>
        <w:continuationSeparator/>
      </w:r>
    </w:p>
  </w:endnote>
  <w:endnote w:type="continuationNotice" w:id="1">
    <w:p w14:paraId="5F9AAC25" w14:textId="77777777" w:rsidR="00C863F2" w:rsidRDefault="00C863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1A7CF0" w:rsidRDefault="001A7CF0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5F626462" w:rsidR="001A7CF0" w:rsidRPr="001D44D4" w:rsidRDefault="001A7CF0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850963">
                            <w:rPr>
                              <w:noProof/>
                              <w:szCs w:val="28"/>
                            </w:rPr>
                            <w:t>3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1A7CF0" w:rsidRPr="00484AD5" w:rsidRDefault="001A7CF0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" filled="f" stroked="f">
              <v:textbox inset="0,0,0,0">
                <w:txbxContent>
                  <w:p w14:paraId="6D232871" w14:textId="5F626462" w:rsidR="001A7CF0" w:rsidRPr="001D44D4" w:rsidRDefault="001A7CF0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850963">
                      <w:rPr>
                        <w:noProof/>
                        <w:szCs w:val="28"/>
                      </w:rPr>
                      <w:t>3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1A7CF0" w:rsidRPr="00484AD5" w:rsidRDefault="001A7CF0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1A7CF0" w:rsidRPr="001D44D4" w:rsidRDefault="001A7CF0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27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" filled="f" stroked="f">
              <v:textbox>
                <w:txbxContent>
                  <w:p w14:paraId="15924B6F" w14:textId="29D2D859" w:rsidR="001A7CF0" w:rsidRPr="001D44D4" w:rsidRDefault="001A7CF0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4C507" w14:textId="77777777" w:rsidR="00C863F2" w:rsidRDefault="00C863F2">
      <w:pPr>
        <w:spacing w:line="240" w:lineRule="auto"/>
      </w:pPr>
      <w:r>
        <w:separator/>
      </w:r>
    </w:p>
  </w:footnote>
  <w:footnote w:type="continuationSeparator" w:id="0">
    <w:p w14:paraId="0DD29C09" w14:textId="77777777" w:rsidR="00C863F2" w:rsidRDefault="00C863F2">
      <w:pPr>
        <w:spacing w:line="240" w:lineRule="auto"/>
      </w:pPr>
      <w:r>
        <w:continuationSeparator/>
      </w:r>
    </w:p>
  </w:footnote>
  <w:footnote w:type="continuationNotice" w:id="1">
    <w:p w14:paraId="41FE78C4" w14:textId="77777777" w:rsidR="00C863F2" w:rsidRDefault="00C863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1A7CF0" w:rsidRPr="00BB20F9" w:rsidRDefault="001A7CF0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517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786B"/>
    <w:rsid w:val="000A273F"/>
    <w:rsid w:val="000A2CB4"/>
    <w:rsid w:val="000A306B"/>
    <w:rsid w:val="000A43C3"/>
    <w:rsid w:val="000A50E9"/>
    <w:rsid w:val="000B1B01"/>
    <w:rsid w:val="000B39FA"/>
    <w:rsid w:val="000B7FCF"/>
    <w:rsid w:val="000C519B"/>
    <w:rsid w:val="000C68F9"/>
    <w:rsid w:val="000D0622"/>
    <w:rsid w:val="000D4F76"/>
    <w:rsid w:val="000D7406"/>
    <w:rsid w:val="000D76ED"/>
    <w:rsid w:val="000E099F"/>
    <w:rsid w:val="000E15DB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E0B70"/>
    <w:rsid w:val="003E165D"/>
    <w:rsid w:val="003E1E75"/>
    <w:rsid w:val="003E3822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3554"/>
    <w:rsid w:val="005837AC"/>
    <w:rsid w:val="00583AEB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5CE0"/>
    <w:rsid w:val="0061771C"/>
    <w:rsid w:val="0062015F"/>
    <w:rsid w:val="00623568"/>
    <w:rsid w:val="006258FE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1FC8"/>
    <w:rsid w:val="007573ED"/>
    <w:rsid w:val="0076078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7833"/>
    <w:rsid w:val="007A7912"/>
    <w:rsid w:val="007B0F7A"/>
    <w:rsid w:val="007B1EFD"/>
    <w:rsid w:val="007B55C7"/>
    <w:rsid w:val="007C55EF"/>
    <w:rsid w:val="007C7762"/>
    <w:rsid w:val="007D5D9F"/>
    <w:rsid w:val="007E174F"/>
    <w:rsid w:val="007E2677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0963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515DD"/>
    <w:rsid w:val="00952EB1"/>
    <w:rsid w:val="00956A13"/>
    <w:rsid w:val="00956DC6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5480"/>
    <w:rsid w:val="00C171B5"/>
    <w:rsid w:val="00C22452"/>
    <w:rsid w:val="00C253EE"/>
    <w:rsid w:val="00C25909"/>
    <w:rsid w:val="00C3201B"/>
    <w:rsid w:val="00C4481A"/>
    <w:rsid w:val="00C46C66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3F2"/>
    <w:rsid w:val="00C869D8"/>
    <w:rsid w:val="00C86A9A"/>
    <w:rsid w:val="00C87AD2"/>
    <w:rsid w:val="00C9006E"/>
    <w:rsid w:val="00C9097D"/>
    <w:rsid w:val="00C91A1A"/>
    <w:rsid w:val="00C96CB7"/>
    <w:rsid w:val="00CA076D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70C1"/>
    <w:rsid w:val="00CD3D32"/>
    <w:rsid w:val="00CD58EF"/>
    <w:rsid w:val="00CD7761"/>
    <w:rsid w:val="00CF2B14"/>
    <w:rsid w:val="00CF6103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6504"/>
    <w:rsid w:val="00E41616"/>
    <w:rsid w:val="00E45994"/>
    <w:rsid w:val="00E46031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22659"/>
    <w:rsid w:val="00F26719"/>
    <w:rsid w:val="00F268FE"/>
    <w:rsid w:val="00F26A35"/>
    <w:rsid w:val="00F304E5"/>
    <w:rsid w:val="00F309F6"/>
    <w:rsid w:val="00F327C7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C0700"/>
    <w:rsid w:val="00FC22EB"/>
    <w:rsid w:val="00FC3438"/>
    <w:rsid w:val="00FC5E5C"/>
    <w:rsid w:val="00FC6860"/>
    <w:rsid w:val="00FD14EB"/>
    <w:rsid w:val="00FD363B"/>
    <w:rsid w:val="00FD7B92"/>
    <w:rsid w:val="00FE1248"/>
    <w:rsid w:val="00FE316D"/>
    <w:rsid w:val="00FE5A4B"/>
    <w:rsid w:val="00FE5EAC"/>
    <w:rsid w:val="00FF046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styleId="aff8">
    <w:name w:val="TOC Heading"/>
    <w:basedOn w:val="1"/>
    <w:next w:val="a"/>
    <w:uiPriority w:val="39"/>
    <w:unhideWhenUsed/>
    <w:qFormat/>
    <w:rsid w:val="00850963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ipc2u.ru/articles/prostye-resheniya/modbus-rt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5"/>
    <w:rsid w:val="001758A5"/>
    <w:rsid w:val="009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EEFDD4BB934676983DBFAEC9C3F756">
    <w:name w:val="6AEEFDD4BB934676983DBFAEC9C3F756"/>
    <w:rsid w:val="001758A5"/>
  </w:style>
  <w:style w:type="paragraph" w:customStyle="1" w:styleId="7D5A58B89E654261B4CB42BAF1A51B2E">
    <w:name w:val="7D5A58B89E654261B4CB42BAF1A51B2E"/>
    <w:rsid w:val="001758A5"/>
  </w:style>
  <w:style w:type="paragraph" w:customStyle="1" w:styleId="B121B35677E94316A046142D5F7BB86F">
    <w:name w:val="B121B35677E94316A046142D5F7BB86F"/>
    <w:rsid w:val="0017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52FC-E10B-49A4-84D4-0B58F05DE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6AF66-AE9E-4D77-9ECC-A48C23EF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38</TotalTime>
  <Pages>27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17278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7</cp:revision>
  <cp:lastPrinted>2020-12-07T06:34:00Z</cp:lastPrinted>
  <dcterms:created xsi:type="dcterms:W3CDTF">2020-12-04T05:58:00Z</dcterms:created>
  <dcterms:modified xsi:type="dcterms:W3CDTF">2020-12-07T11:02:00Z</dcterms:modified>
</cp:coreProperties>
</file>